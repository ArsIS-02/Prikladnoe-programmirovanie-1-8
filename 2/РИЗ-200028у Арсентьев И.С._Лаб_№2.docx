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 w:val="28"/>
          <w:szCs w:val="28"/>
        </w:rPr>
      </w:pPr>
    </w:p>
    <w:p w14:paraId="28943891" w14:textId="77777777" w:rsidR="00F75E8A" w:rsidRDefault="00F75E8A" w:rsidP="00F75E8A">
      <w:pPr>
        <w:jc w:val="center"/>
        <w:rPr>
          <w:sz w:val="28"/>
          <w:szCs w:val="28"/>
        </w:rPr>
      </w:pPr>
    </w:p>
    <w:p w14:paraId="594AE253" w14:textId="77777777" w:rsidR="00F75E8A" w:rsidRDefault="00F75E8A" w:rsidP="00F75E8A">
      <w:pPr>
        <w:jc w:val="center"/>
        <w:rPr>
          <w:sz w:val="28"/>
          <w:szCs w:val="28"/>
        </w:rPr>
      </w:pPr>
    </w:p>
    <w:p w14:paraId="28D96737" w14:textId="77777777" w:rsidR="00F75E8A" w:rsidRDefault="00F75E8A" w:rsidP="00F75E8A">
      <w:pPr>
        <w:jc w:val="center"/>
        <w:rPr>
          <w:sz w:val="28"/>
          <w:szCs w:val="28"/>
        </w:rPr>
      </w:pPr>
    </w:p>
    <w:p w14:paraId="37597363" w14:textId="77777777" w:rsidR="00F75E8A" w:rsidRDefault="00F75E8A" w:rsidP="00F75E8A">
      <w:pPr>
        <w:jc w:val="center"/>
        <w:rPr>
          <w:sz w:val="28"/>
          <w:szCs w:val="28"/>
        </w:rPr>
      </w:pPr>
    </w:p>
    <w:p w14:paraId="7DAC5E99" w14:textId="0861F2D4" w:rsidR="00F75E8A" w:rsidRPr="007D283C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945350">
        <w:rPr>
          <w:b/>
          <w:sz w:val="32"/>
          <w:szCs w:val="32"/>
        </w:rPr>
        <w:t>2</w:t>
      </w:r>
    </w:p>
    <w:p w14:paraId="58B61847" w14:textId="77777777" w:rsidR="00F75E8A" w:rsidRDefault="00F75E8A" w:rsidP="00F75E8A">
      <w:pPr>
        <w:jc w:val="center"/>
        <w:rPr>
          <w:sz w:val="28"/>
          <w:szCs w:val="28"/>
        </w:rPr>
      </w:pPr>
    </w:p>
    <w:p w14:paraId="5CCE5001" w14:textId="46D151C1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65BBE">
        <w:rPr>
          <w:sz w:val="28"/>
          <w:szCs w:val="28"/>
        </w:rPr>
        <w:t>Прикладное программирование</w:t>
      </w:r>
      <w:r>
        <w:rPr>
          <w:sz w:val="28"/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 w:val="28"/>
          <w:szCs w:val="28"/>
        </w:rPr>
      </w:pPr>
    </w:p>
    <w:p w14:paraId="7C886BA2" w14:textId="1A80D93E" w:rsidR="00F75E8A" w:rsidRDefault="00F75E8A" w:rsidP="0072517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45350">
        <w:rPr>
          <w:rStyle w:val="732-20173"/>
          <w:szCs w:val="28"/>
        </w:rPr>
        <w:t>Приобретение навыков работы с матричным представлением данных, обработка матриц</w:t>
      </w:r>
    </w:p>
    <w:p w14:paraId="76DE7F71" w14:textId="77777777" w:rsidR="00F75E8A" w:rsidRDefault="00F75E8A" w:rsidP="00F75E8A">
      <w:pPr>
        <w:rPr>
          <w:sz w:val="28"/>
          <w:szCs w:val="28"/>
        </w:rPr>
      </w:pPr>
    </w:p>
    <w:p w14:paraId="50CC0391" w14:textId="77777777" w:rsidR="00F75E8A" w:rsidRDefault="00F75E8A" w:rsidP="00F75E8A">
      <w:pPr>
        <w:rPr>
          <w:sz w:val="28"/>
          <w:szCs w:val="28"/>
        </w:rPr>
      </w:pPr>
    </w:p>
    <w:p w14:paraId="3DB1B2B5" w14:textId="77777777" w:rsidR="00F75E8A" w:rsidRDefault="00F75E8A" w:rsidP="00F75E8A">
      <w:pPr>
        <w:rPr>
          <w:sz w:val="28"/>
          <w:szCs w:val="28"/>
        </w:rPr>
      </w:pPr>
    </w:p>
    <w:p w14:paraId="6521AC35" w14:textId="1CE48387" w:rsidR="00F75E8A" w:rsidRPr="006D5089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>Студент группы РИЗ-200028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3F21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С. </w:t>
      </w:r>
      <w:r w:rsidR="001E3F21">
        <w:rPr>
          <w:sz w:val="28"/>
          <w:szCs w:val="28"/>
        </w:rPr>
        <w:t>Арсентьев</w:t>
      </w:r>
    </w:p>
    <w:p w14:paraId="57D86104" w14:textId="59FEBEA4" w:rsidR="00F75E8A" w:rsidRDefault="00F75E8A" w:rsidP="00F75E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BBE">
        <w:rPr>
          <w:sz w:val="28"/>
          <w:szCs w:val="28"/>
        </w:rPr>
        <w:t>О</w:t>
      </w:r>
      <w:r w:rsidR="00E749F2"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Л. Чагаева</w:t>
      </w:r>
      <w:r>
        <w:rPr>
          <w:sz w:val="28"/>
          <w:szCs w:val="28"/>
        </w:rPr>
        <w:t>,</w:t>
      </w:r>
    </w:p>
    <w:p w14:paraId="230EC8A5" w14:textId="4F696BAD" w:rsidR="00F75E8A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49F2">
        <w:rPr>
          <w:sz w:val="28"/>
          <w:szCs w:val="28"/>
        </w:rPr>
        <w:t>ст. преподаватель</w:t>
      </w:r>
    </w:p>
    <w:p w14:paraId="00E416F8" w14:textId="77777777" w:rsidR="00F75E8A" w:rsidRDefault="00F75E8A" w:rsidP="00F75E8A">
      <w:pPr>
        <w:jc w:val="center"/>
        <w:rPr>
          <w:sz w:val="28"/>
          <w:szCs w:val="28"/>
        </w:rPr>
      </w:pPr>
    </w:p>
    <w:p w14:paraId="4951D3DA" w14:textId="77777777" w:rsidR="00F75E8A" w:rsidRDefault="00F75E8A" w:rsidP="00F75E8A">
      <w:pPr>
        <w:jc w:val="center"/>
        <w:rPr>
          <w:sz w:val="28"/>
          <w:szCs w:val="28"/>
        </w:rPr>
      </w:pPr>
    </w:p>
    <w:p w14:paraId="63392F08" w14:textId="77777777" w:rsidR="00F75E8A" w:rsidRDefault="00F75E8A" w:rsidP="00F75E8A">
      <w:pPr>
        <w:jc w:val="center"/>
        <w:rPr>
          <w:sz w:val="28"/>
          <w:szCs w:val="28"/>
        </w:rPr>
      </w:pPr>
    </w:p>
    <w:p w14:paraId="23CE2D3C" w14:textId="77777777" w:rsidR="00F75E8A" w:rsidRDefault="00F75E8A" w:rsidP="00F75E8A">
      <w:pPr>
        <w:jc w:val="center"/>
        <w:rPr>
          <w:sz w:val="28"/>
          <w:szCs w:val="28"/>
        </w:rPr>
      </w:pPr>
    </w:p>
    <w:p w14:paraId="37AA1CC8" w14:textId="4996CB98" w:rsidR="00F75E8A" w:rsidRDefault="00F75E8A" w:rsidP="00F75E8A">
      <w:pPr>
        <w:jc w:val="center"/>
        <w:rPr>
          <w:sz w:val="28"/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 w:val="28"/>
          <w:szCs w:val="28"/>
        </w:rPr>
      </w:pPr>
    </w:p>
    <w:p w14:paraId="141EF129" w14:textId="77777777" w:rsidR="00F75E8A" w:rsidRPr="006D5089" w:rsidRDefault="00F75E8A" w:rsidP="00F75E8A">
      <w:pPr>
        <w:jc w:val="center"/>
        <w:rPr>
          <w:sz w:val="28"/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</w:t>
      </w:r>
      <w:r w:rsidRPr="00F75E8A">
        <w:rPr>
          <w:sz w:val="28"/>
          <w:szCs w:val="28"/>
        </w:rPr>
        <w:t>2</w:t>
      </w:r>
      <w:r w:rsidR="00265BBE">
        <w:rPr>
          <w:sz w:val="28"/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41124" w14:textId="4D79D3C9" w:rsidR="00F75E8A" w:rsidRDefault="00F75E8A">
          <w:pPr>
            <w:pStyle w:val="a3"/>
          </w:pPr>
        </w:p>
        <w:p w14:paraId="73010CC5" w14:textId="33ABC586" w:rsidR="0020458D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hyperlink w:anchor="_Toc98947093" w:history="1">
            <w:r w:rsidR="0020458D" w:rsidRPr="000A799C">
              <w:rPr>
                <w:rStyle w:val="a4"/>
                <w:noProof/>
              </w:rPr>
              <w:t>1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Постановка задачи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_Toc98947093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F63D2A">
              <w:rPr>
                <w:noProof/>
                <w:webHidden/>
              </w:rPr>
              <w:t>3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0A53E093" w14:textId="0E4B298F" w:rsidR="0020458D" w:rsidRDefault="009D7A33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98947094" w:history="1">
            <w:r w:rsidR="0020458D" w:rsidRPr="000A799C">
              <w:rPr>
                <w:rStyle w:val="a4"/>
                <w:noProof/>
              </w:rPr>
              <w:t>2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Описание работы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_Toc98947094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F63D2A">
              <w:rPr>
                <w:noProof/>
                <w:webHidden/>
              </w:rPr>
              <w:t>4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4EDB1662" w14:textId="537AE33C" w:rsidR="0020458D" w:rsidRDefault="009D7A33">
          <w:pPr>
            <w:pStyle w:val="2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8947095" w:history="1">
            <w:r w:rsidR="0020458D" w:rsidRPr="000A799C">
              <w:rPr>
                <w:rStyle w:val="a4"/>
                <w:noProof/>
              </w:rPr>
              <w:t>2.1. Выполнение поставленных задач.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_Toc98947095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F63D2A">
              <w:rPr>
                <w:noProof/>
                <w:webHidden/>
              </w:rPr>
              <w:t>4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45F6832B" w14:textId="557B6D92" w:rsidR="0020458D" w:rsidRDefault="009D7A33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98947096" w:history="1">
            <w:r w:rsidR="0020458D" w:rsidRPr="000A799C">
              <w:rPr>
                <w:rStyle w:val="a4"/>
                <w:noProof/>
              </w:rPr>
              <w:t>3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Выводы по лабораторной работе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_Toc98947096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F63D2A">
              <w:rPr>
                <w:noProof/>
                <w:webHidden/>
              </w:rPr>
              <w:t>35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3F327476" w14:textId="1D12F319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 w:val="28"/>
          <w:szCs w:val="29"/>
          <w:lang w:eastAsia="en-US"/>
        </w:rPr>
      </w:pPr>
      <w:r>
        <w:br w:type="page"/>
      </w:r>
    </w:p>
    <w:p w14:paraId="16A37EAC" w14:textId="6A181943" w:rsidR="00F75E8A" w:rsidRPr="007D365A" w:rsidRDefault="00F75E8A" w:rsidP="007D365A">
      <w:pPr>
        <w:pStyle w:val="732-20170"/>
        <w:rPr>
          <w:sz w:val="24"/>
          <w:szCs w:val="24"/>
        </w:rPr>
      </w:pPr>
      <w:bookmarkStart w:id="1" w:name="_Toc98947093"/>
      <w:r w:rsidRPr="007D365A">
        <w:rPr>
          <w:sz w:val="24"/>
          <w:szCs w:val="24"/>
        </w:rPr>
        <w:lastRenderedPageBreak/>
        <w:t>Постановка задачи</w:t>
      </w:r>
      <w:bookmarkEnd w:id="1"/>
    </w:p>
    <w:p w14:paraId="03FB865F" w14:textId="4963644F" w:rsidR="00945350" w:rsidRDefault="00E749F2" w:rsidP="00945350">
      <w:pPr>
        <w:pStyle w:val="af0"/>
        <w:rPr>
          <w:lang w:eastAsia="en-US"/>
        </w:rPr>
      </w:pPr>
      <w:r w:rsidRPr="007D365A">
        <w:rPr>
          <w:noProof/>
        </w:rPr>
        <w:t xml:space="preserve">Цель: </w:t>
      </w:r>
      <w:r w:rsidR="00945350">
        <w:rPr>
          <w:lang w:eastAsia="en-US"/>
        </w:rPr>
        <w:t xml:space="preserve">Задача заключается </w:t>
      </w:r>
      <w:proofErr w:type="gramStart"/>
      <w:r w:rsidR="00945350">
        <w:rPr>
          <w:lang w:eastAsia="en-US"/>
        </w:rPr>
        <w:t>в том</w:t>
      </w:r>
      <w:r w:rsidR="0058154B">
        <w:rPr>
          <w:lang w:eastAsia="en-US"/>
        </w:rPr>
        <w:t xml:space="preserve">, </w:t>
      </w:r>
      <w:r w:rsidR="00945350">
        <w:rPr>
          <w:lang w:eastAsia="en-US"/>
        </w:rPr>
        <w:t>что бы</w:t>
      </w:r>
      <w:proofErr w:type="gramEnd"/>
      <w:r w:rsidR="00945350">
        <w:rPr>
          <w:lang w:eastAsia="en-US"/>
        </w:rPr>
        <w:t xml:space="preserve"> написать функции которые будут рассчитывать:</w:t>
      </w:r>
    </w:p>
    <w:p w14:paraId="5F96E82D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максимум матрицы,</w:t>
      </w:r>
    </w:p>
    <w:p w14:paraId="4582736C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матрицы,</w:t>
      </w:r>
    </w:p>
    <w:p w14:paraId="37E60A0C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максимум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5C39DD00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минимум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6AF8BB1B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минимум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41F64E26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максимум </w:t>
      </w:r>
      <w:proofErr w:type="spellStart"/>
      <w:r>
        <w:t>нижнетреуголыюй</w:t>
      </w:r>
      <w:proofErr w:type="spellEnd"/>
      <w:r>
        <w:t xml:space="preserve"> части матрицы,</w:t>
      </w:r>
    </w:p>
    <w:p w14:paraId="1147B4B3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максимум главной диагонали матриц,</w:t>
      </w:r>
    </w:p>
    <w:p w14:paraId="2C6C79D4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главной диагонали матрицы,</w:t>
      </w:r>
    </w:p>
    <w:p w14:paraId="41CBE45C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второстепенной диагонали матрицы,</w:t>
      </w:r>
    </w:p>
    <w:p w14:paraId="16885B5D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среднее арифметическое значение элементов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5B5F4BC2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среднее арифметическое значение элементов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1C6DEA88" w14:textId="77777777" w:rsidR="00945350" w:rsidRDefault="00945350" w:rsidP="00945350">
      <w:pPr>
        <w:pStyle w:val="af0"/>
        <w:numPr>
          <w:ilvl w:val="0"/>
          <w:numId w:val="42"/>
        </w:numPr>
      </w:pPr>
      <w:r>
        <w:t>среднее арифметическое значение элементов матрицы,</w:t>
      </w:r>
    </w:p>
    <w:p w14:paraId="15D2EB1F" w14:textId="59D7736C" w:rsidR="00945350" w:rsidRDefault="00945350" w:rsidP="00945350">
      <w:pPr>
        <w:pStyle w:val="af0"/>
        <w:numPr>
          <w:ilvl w:val="0"/>
          <w:numId w:val="42"/>
        </w:numPr>
      </w:pPr>
      <w:r>
        <w:t>суммы строк матрицы,</w:t>
      </w:r>
    </w:p>
    <w:p w14:paraId="2E8E2604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минимальные значения строк,</w:t>
      </w:r>
    </w:p>
    <w:p w14:paraId="6B867A41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максимальные значения строк,</w:t>
      </w:r>
    </w:p>
    <w:p w14:paraId="53DD646B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минимальные значения столбцов,</w:t>
      </w:r>
    </w:p>
    <w:p w14:paraId="15FCF001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максимальные значения столбцов,</w:t>
      </w:r>
    </w:p>
    <w:p w14:paraId="56A0A5BB" w14:textId="38C3134F" w:rsidR="00945350" w:rsidRDefault="00945350" w:rsidP="00945350">
      <w:pPr>
        <w:pStyle w:val="af0"/>
        <w:numPr>
          <w:ilvl w:val="0"/>
          <w:numId w:val="42"/>
        </w:numPr>
      </w:pPr>
      <w:r>
        <w:t>средние арифметические значения столбцов,</w:t>
      </w:r>
    </w:p>
    <w:p w14:paraId="146ABDB0" w14:textId="79B947AF" w:rsidR="00945350" w:rsidRDefault="00945350" w:rsidP="00945350">
      <w:pPr>
        <w:pStyle w:val="af0"/>
        <w:numPr>
          <w:ilvl w:val="0"/>
          <w:numId w:val="42"/>
        </w:numPr>
      </w:pPr>
      <w:r>
        <w:t>средние арифметические значения строк,</w:t>
      </w:r>
    </w:p>
    <w:p w14:paraId="401BADC0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сумма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5D6C7B0C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сумма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568BDD7C" w14:textId="2942ADAE" w:rsidR="001E3F21" w:rsidRPr="00945350" w:rsidRDefault="00945350" w:rsidP="0058154B">
      <w:pPr>
        <w:pStyle w:val="af0"/>
        <w:numPr>
          <w:ilvl w:val="0"/>
          <w:numId w:val="42"/>
        </w:numPr>
        <w:spacing w:after="160"/>
        <w:rPr>
          <w:rFonts w:eastAsiaTheme="minorHAnsi" w:cs="Arial"/>
          <w:b/>
          <w:color w:val="000000"/>
          <w:lang w:eastAsia="en-US"/>
        </w:rPr>
      </w:pPr>
      <w:r>
        <w:t>элемент, наиболее близкий по значению к среднему арифметическому.</w:t>
      </w:r>
      <w:r w:rsidR="001E3F21" w:rsidRPr="007D365A">
        <w:br w:type="page"/>
      </w:r>
    </w:p>
    <w:p w14:paraId="61DF1057" w14:textId="55104657" w:rsidR="00F75E8A" w:rsidRPr="007D365A" w:rsidRDefault="00F75E8A" w:rsidP="007D365A">
      <w:pPr>
        <w:pStyle w:val="732-20170"/>
        <w:rPr>
          <w:sz w:val="24"/>
          <w:szCs w:val="24"/>
        </w:rPr>
      </w:pPr>
      <w:bookmarkStart w:id="2" w:name="_Toc98947094"/>
      <w:r w:rsidRPr="007D365A">
        <w:rPr>
          <w:sz w:val="24"/>
          <w:szCs w:val="24"/>
        </w:rPr>
        <w:lastRenderedPageBreak/>
        <w:t>Описание работы</w:t>
      </w:r>
      <w:bookmarkEnd w:id="2"/>
    </w:p>
    <w:p w14:paraId="6C676AD8" w14:textId="60A59055" w:rsidR="00DC48E6" w:rsidRDefault="00DC48E6" w:rsidP="007D365A">
      <w:pPr>
        <w:pStyle w:val="732-2017"/>
        <w:numPr>
          <w:ilvl w:val="0"/>
          <w:numId w:val="0"/>
        </w:numPr>
        <w:ind w:left="709"/>
        <w:rPr>
          <w:noProof/>
          <w:sz w:val="24"/>
          <w:szCs w:val="24"/>
        </w:rPr>
      </w:pPr>
      <w:bookmarkStart w:id="3" w:name="_Toc98947095"/>
      <w:r w:rsidRPr="007D365A">
        <w:rPr>
          <w:noProof/>
          <w:sz w:val="24"/>
          <w:szCs w:val="24"/>
        </w:rPr>
        <w:t xml:space="preserve">2.1. </w:t>
      </w:r>
      <w:r w:rsidR="00725175">
        <w:rPr>
          <w:noProof/>
          <w:sz w:val="24"/>
          <w:szCs w:val="24"/>
        </w:rPr>
        <w:t>В</w:t>
      </w:r>
      <w:r w:rsidR="00F2037F">
        <w:rPr>
          <w:noProof/>
          <w:sz w:val="24"/>
          <w:szCs w:val="24"/>
        </w:rPr>
        <w:t>ыполнение поставленных задач.</w:t>
      </w:r>
      <w:bookmarkEnd w:id="3"/>
    </w:p>
    <w:p w14:paraId="6BF0A83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&lt;iostream&gt;</w:t>
      </w:r>
    </w:p>
    <w:p w14:paraId="0A724B3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&lt;iomanip&gt;</w:t>
      </w:r>
    </w:p>
    <w:p w14:paraId="5DBBE2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&lt;stdlib.h&gt;</w:t>
      </w:r>
    </w:p>
    <w:p w14:paraId="0BE2D1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&lt;conio.h&gt;</w:t>
      </w:r>
    </w:p>
    <w:p w14:paraId="178023E3" w14:textId="047F359C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#define N </w:t>
      </w:r>
      <w:r w:rsidR="0058154B">
        <w:rPr>
          <w:rFonts w:ascii="Lucida Console" w:hAnsi="Lucida Console"/>
          <w:noProof/>
          <w:kern w:val="3"/>
          <w:sz w:val="20"/>
          <w:szCs w:val="20"/>
        </w:rPr>
        <w:t>5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 //</w:t>
      </w:r>
      <w:r w:rsidR="0058154B">
        <w:rPr>
          <w:rFonts w:ascii="Lucida Console" w:hAnsi="Lucida Console"/>
          <w:noProof/>
          <w:kern w:val="3"/>
          <w:sz w:val="20"/>
          <w:szCs w:val="20"/>
        </w:rPr>
        <w:t>пять столбцов,пять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 строк</w:t>
      </w:r>
    </w:p>
    <w:p w14:paraId="29ED8233" w14:textId="77777777" w:rsidR="00F21666" w:rsidRPr="00F63D2A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63D2A">
        <w:rPr>
          <w:rFonts w:ascii="Lucida Console" w:hAnsi="Lucida Console"/>
          <w:noProof/>
          <w:kern w:val="3"/>
          <w:sz w:val="20"/>
          <w:szCs w:val="20"/>
          <w:lang w:val="en-US"/>
        </w:rPr>
        <w:t>using namespace std;</w:t>
      </w:r>
    </w:p>
    <w:p w14:paraId="17A8A3FD" w14:textId="77777777" w:rsidR="00F21666" w:rsidRPr="00F63D2A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63D2A">
        <w:rPr>
          <w:rFonts w:ascii="Lucida Console" w:hAnsi="Lucida Console"/>
          <w:noProof/>
          <w:kern w:val="3"/>
          <w:sz w:val="20"/>
          <w:szCs w:val="20"/>
          <w:lang w:val="en-US"/>
        </w:rPr>
        <w:t>void main()</w:t>
      </w:r>
    </w:p>
    <w:p w14:paraId="3BA7E2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{</w:t>
      </w:r>
    </w:p>
    <w:p w14:paraId="32BC32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setlocale(LC_ALL, "ru"); // русская кодировка в командной строке</w:t>
      </w:r>
    </w:p>
    <w:p w14:paraId="78E70E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m[N][N];</w:t>
      </w:r>
    </w:p>
    <w:p w14:paraId="531BD11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//ввод прототипов функций</w:t>
      </w:r>
    </w:p>
    <w:p w14:paraId="6D3095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matMax(float(&amp;arr)[N][N]);//максимум матрицы</w:t>
      </w:r>
    </w:p>
    <w:p w14:paraId="7BE61F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64AFE1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triUMax(float(&amp;arr)[N][N]);//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601EE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triUMin(float(&amp;arr)[N][N]);//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532974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triDMax(float(&amp;arr)[N][N]);//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85EDE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triDMin(float(&amp;arr)[N][N]);//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6A9AEB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mDiagMax(float(&amp;arr)[N][N]);//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545269A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mDiagMin(float(&amp;arr)[N][N]);//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8AB39A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float scDiagMax(float(&amp;arr)[N][N]);//максимум второстепенной диагонали матрицы</w:t>
      </w:r>
    </w:p>
    <w:p w14:paraId="5BCE9D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scDiagMin(float(&amp;arr)[N][N]);//минимум второстепенной диагонали матрицы</w:t>
      </w:r>
    </w:p>
    <w:p w14:paraId="208859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triDsred(float(&amp;arr)[N][N]);//среднее арифметическое значение элементов нижнетреугольной части матрицы</w:t>
      </w:r>
    </w:p>
    <w:p w14:paraId="29DF4F4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triUsred(float(&amp;arr)[N][N]);//среднее арифметическое значение элементов верхнетреугольной части матрицы</w:t>
      </w:r>
    </w:p>
    <w:p w14:paraId="76F162A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matSred(float(&amp;arr)[N][N]);//среднее арифметическое значение элементов матрицы</w:t>
      </w:r>
    </w:p>
    <w:p w14:paraId="2563B2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rowSum(float(&amp;arr)[N][N]);//сумма строк матрицы</w:t>
      </w:r>
    </w:p>
    <w:p w14:paraId="7CB5A5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colSum(float(&amp;arr)[N][N]);//сумма столбцов матрицы</w:t>
      </w:r>
    </w:p>
    <w:p w14:paraId="5F8EC5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Minrow(float(&amp;arr)[N][N]);//минимальные значения строк</w:t>
      </w:r>
    </w:p>
    <w:p w14:paraId="034CFF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Maxrow(float(&amp;arr)[N][N]);//максимальные значения строк</w:t>
      </w:r>
    </w:p>
    <w:p w14:paraId="3BEDE8A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Maxcol(float(&amp;arr)[N][N]);//максимальные значения столбцов</w:t>
      </w:r>
    </w:p>
    <w:p w14:paraId="310251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Mincol(float(&amp;arr)[N][N]);//минимальные значения столбцов</w:t>
      </w:r>
    </w:p>
    <w:p w14:paraId="41079E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sredcol(float(&amp;arr)[N][N]);//средние арифметические значения столбцов</w:t>
      </w:r>
    </w:p>
    <w:p w14:paraId="5C5A529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sredrow(float(&amp;arr)[N][N]);//средние арифметические значения строк</w:t>
      </w:r>
    </w:p>
    <w:p w14:paraId="101FAD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triUsum(float(&amp;arr)[N][N]);//сумма верхнетреугольной части матрицы</w:t>
      </w:r>
    </w:p>
    <w:p w14:paraId="2A4DBD8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triDsum(float(&amp;arr)[N][N]);//сумма нижнетреугольной части матрицы</w:t>
      </w:r>
    </w:p>
    <w:p w14:paraId="036D29C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matnearSred(float(&amp;arr)[N][N]);//элемент, наиболее близкий по значению к среднему арифметическому</w:t>
      </w:r>
    </w:p>
    <w:p w14:paraId="0DE89E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int i, j;</w:t>
      </w:r>
    </w:p>
    <w:p w14:paraId="30171F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 заполнение исходного массива</w:t>
      </w:r>
    </w:p>
    <w:p w14:paraId="022EA5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 = 0; i &lt; N; i++)</w:t>
      </w:r>
    </w:p>
    <w:p w14:paraId="527CB58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54E10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(j = 0; j &lt; N; j++)</w:t>
      </w:r>
    </w:p>
    <w:p w14:paraId="6EDC28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{</w:t>
      </w:r>
    </w:p>
    <w:p w14:paraId="0F13A8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m[i][j] = rand() / 12.f;</w:t>
      </w:r>
    </w:p>
    <w:p w14:paraId="003478F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781076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  <w:t>}</w:t>
      </w:r>
    </w:p>
    <w:p w14:paraId="2AA80B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//вывод исходного массива и, последовательно всех функций</w:t>
      </w:r>
    </w:p>
    <w:p w14:paraId="0BCFEE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Исходный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массив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" &lt;&lt; endl;</w:t>
      </w:r>
    </w:p>
    <w:p w14:paraId="4309DCE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 = 0; i &lt; N; i++)</w:t>
      </w:r>
    </w:p>
    <w:p w14:paraId="6C6BA7D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129F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(j = 0; j &lt; N; j++)</w:t>
      </w:r>
    </w:p>
    <w:p w14:paraId="5A7DB48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384C1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setw(8) &lt;&lt; setprecision(5) &lt;&lt; m[i][j];</w:t>
      </w:r>
    </w:p>
    <w:p w14:paraId="3706904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1DA58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0083E1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E787C5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= " &lt;&lt; matMax(m) &lt;&lt; endl;</w:t>
      </w:r>
    </w:p>
    <w:p w14:paraId="4F47A7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= " &lt;&lt; matMin(m) &lt;&lt; endl;</w:t>
      </w:r>
    </w:p>
    <w:p w14:paraId="0AF9278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"максимум верхнетреугольной части матрицы = "&lt;&lt; triUMax(m) &lt;&lt; endl;</w:t>
      </w:r>
    </w:p>
    <w:p w14:paraId="136EA4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верхнетреугольной части матрицы = "&lt;&lt; triUMin(m) &lt;&lt; endl;</w:t>
      </w:r>
    </w:p>
    <w:p w14:paraId="16B2A4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нижнетреугольной части матрицы = "&lt;&lt; triDMin(m) &lt;&lt; endl;</w:t>
      </w:r>
    </w:p>
    <w:p w14:paraId="5E65502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нижнетреуголыюй части матрицы = "&lt;&lt; triDMax(m) &lt;&lt; endl;</w:t>
      </w:r>
    </w:p>
    <w:p w14:paraId="6FC0BBE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главной диагонали матрицы = " &lt;&lt; mDiagMax(m) &lt;&lt; endl;</w:t>
      </w:r>
    </w:p>
    <w:p w14:paraId="4FF6C2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главной диагонали матрицы =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mDiagMin(m) &lt;&lt; endl;</w:t>
      </w:r>
    </w:p>
    <w:p w14:paraId="489ED9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второстепенной диагонали матрицы = "&lt;&lt; scDiagMax(m) &lt;&lt; endl;</w:t>
      </w:r>
    </w:p>
    <w:p w14:paraId="1106151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второстепенной диагонали матрицы = "&lt;&lt; scDiagMin(m) &lt;&lt; endl;</w:t>
      </w:r>
    </w:p>
    <w:p w14:paraId="3163C5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нижнетреугольной части матрицы = "&lt;&lt; triDsred(m) &lt;&lt; endl;</w:t>
      </w:r>
    </w:p>
    <w:p w14:paraId="5B962D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верхнетреугольной части матрицы = "&lt;&lt; triUsred(m) &lt;&lt; endl;</w:t>
      </w:r>
    </w:p>
    <w:p w14:paraId="2B61A54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матрицы = "&lt;&lt; matSred(m) &lt;&lt; endl;</w:t>
      </w:r>
    </w:p>
    <w:p w14:paraId="5C0F41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"суммы строк матрицы" &lt;&lt; endl;</w:t>
      </w:r>
    </w:p>
    <w:p w14:paraId="505882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E883A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B287F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*(rowSum(m) + k) &lt;&lt; endl;</w:t>
      </w:r>
    </w:p>
    <w:p w14:paraId="5BC1B5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15C74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 суммы строк матрицы " &lt;&lt; endl;</w:t>
      </w:r>
    </w:p>
    <w:p w14:paraId="42E932E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0753CD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4F2DC5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*(colSum(m) + k) &lt;&lt; "  ";</w:t>
      </w:r>
    </w:p>
    <w:p w14:paraId="63FCAB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F43DE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19C1329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"минимальные значения строк" &lt;&lt; endl;</w:t>
      </w:r>
    </w:p>
    <w:p w14:paraId="23BE8B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006BD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D97F2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*(Minrow(m) + k) &lt;&lt; endl;</w:t>
      </w:r>
    </w:p>
    <w:p w14:paraId="494F7F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9E513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"максимальные значения строк" &lt;&lt; endl;</w:t>
      </w:r>
    </w:p>
    <w:p w14:paraId="342A60D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58D28A5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0125B8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*(Maxrow(m) + k) &lt;&lt; endl;</w:t>
      </w:r>
    </w:p>
    <w:p w14:paraId="7B4E83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E1741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"минимальные значения столбцов" &lt;&lt; endl;</w:t>
      </w:r>
    </w:p>
    <w:p w14:paraId="2D425FF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668017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F0DD6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*(Mincol(m) + k) &lt;&lt; "  ";</w:t>
      </w:r>
    </w:p>
    <w:p w14:paraId="10F7424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8B59D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6A5A4C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"максимальные значения столбцов" &lt;&lt; endl;</w:t>
      </w:r>
    </w:p>
    <w:p w14:paraId="253AEC0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07E52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925CBB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*(Maxcol(m) + k) &lt;&lt; "  ";</w:t>
      </w:r>
    </w:p>
    <w:p w14:paraId="6A0633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AE743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6511CD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"среднее арифметические значения столбцов" &lt;&lt; endl;</w:t>
      </w:r>
    </w:p>
    <w:p w14:paraId="770EA72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082F2E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51117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*(sredcol(m) + k) &lt;&lt; "  ";</w:t>
      </w:r>
    </w:p>
    <w:p w14:paraId="4BD15B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9B26E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0D3EEC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"среднее арифметическое значений строк" &lt;&lt; endl;</w:t>
      </w:r>
    </w:p>
    <w:p w14:paraId="4201B52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568F1D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B60997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*(sredrow(m) + k) &lt;&lt; endl;</w:t>
      </w:r>
    </w:p>
    <w:p w14:paraId="53ECB6A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B27527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"сумма верхнетреугольной части матрицы = "</w:t>
      </w:r>
    </w:p>
    <w:p w14:paraId="6E93BB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triUsum(m) &lt;&lt; endl;</w:t>
      </w:r>
    </w:p>
    <w:p w14:paraId="3499A5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"сумма нижнетреугольной части матрицы = "</w:t>
      </w:r>
    </w:p>
    <w:p w14:paraId="058172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triDsum(m) &lt;&lt; endl;</w:t>
      </w:r>
    </w:p>
    <w:p w14:paraId="5218AD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"элемент, наиболее близкий по значению к среднему арифметическому = "</w:t>
      </w:r>
    </w:p>
    <w:p w14:paraId="17C4641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matnearSred(m) &lt;&lt; endl;</w:t>
      </w:r>
    </w:p>
    <w:p w14:paraId="643F70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70CC1BF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//максимум матрицы</w:t>
      </w:r>
    </w:p>
    <w:p w14:paraId="615AC74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float matMax(float(&amp;arr)[N][N]) {</w:t>
      </w:r>
    </w:p>
    <w:p w14:paraId="729BA6C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maxM = arr[0][0];</w:t>
      </w:r>
    </w:p>
    <w:p w14:paraId="58597AF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BCFB7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AC4DA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1D0CDA1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117E9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5D655C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49FDF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545064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3D2B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4CAC3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1B3D84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7B7E3F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552C05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2AA6B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matMin(float(&amp;arr)[N][N]) {</w:t>
      </w:r>
    </w:p>
    <w:p w14:paraId="1EFC440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 = arr[0][0];</w:t>
      </w:r>
    </w:p>
    <w:p w14:paraId="4EC9EE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3DADB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E20E4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7EDF5F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A533BD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462C19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4E68DC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3BD945D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958ED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3AE2B0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BB5362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01EC7AF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68366A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A9C40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triUMax(float(&amp;arr)[N][N])</w:t>
      </w:r>
    </w:p>
    <w:p w14:paraId="27577B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230A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7E9A47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7FC88EF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4C21CD2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7C95F1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  <w:t>{</w:t>
      </w:r>
    </w:p>
    <w:p w14:paraId="1352A99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6541A9D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231DE4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D096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792FED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EA956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016AE6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D1781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9C551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1D1D9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1A9A9C9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8756B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BA50F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triUMin(float(&amp;arr)[N][N])</w:t>
      </w:r>
    </w:p>
    <w:p w14:paraId="565641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62DD22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66E44D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5F7F1D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2AA2ED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77D944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AD2B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097615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1212EC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B0763E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659095B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6CC96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21C8B4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B648D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B1650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22A891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64DAAC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424D03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нижнетреуголыюй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355160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triDMin(float(&amp;arr)[N][N])</w:t>
      </w:r>
    </w:p>
    <w:p w14:paraId="723B56B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97ACF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278784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14E1AF1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3107641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398AD6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3417F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52B86F4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89215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740F2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419D06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001381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09D1C0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EC7F37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7D415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E3FAC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7BC61D8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7A676E4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6CFF6AE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triDMax(float(&amp;arr)[N][N])</w:t>
      </w:r>
    </w:p>
    <w:p w14:paraId="1DB4B4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3889D0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1A0534A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54C1DB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2C1798C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204E0B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D0AC0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509AD73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F3F5E6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D1668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7FBB3A1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B19FB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5548EB0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96E14B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F1D4C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209E8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312107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B2C37B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A6252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mDiagMax(float(&amp;arr)[N][N])</w:t>
      </w:r>
    </w:p>
    <w:p w14:paraId="39115A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69BE2A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3F77E1A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5187C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77FCE0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(arr[i][i] &gt; maxM)</w:t>
      </w:r>
    </w:p>
    <w:p w14:paraId="0D0FAD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D7BE72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arr[i][i];</w:t>
      </w:r>
    </w:p>
    <w:p w14:paraId="055F15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CFD0F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E9046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5FFD0E7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0A1FEE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61DC6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mDiagMin(float(&amp;arr)[N][N])</w:t>
      </w:r>
    </w:p>
    <w:p w14:paraId="3F6166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16A5C1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6FFB0BC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0D00AC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DD5AD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9705F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(arr[i][i] &lt; minM)</w:t>
      </w:r>
    </w:p>
    <w:p w14:paraId="27126A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89437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arr[i][i];</w:t>
      </w:r>
    </w:p>
    <w:p w14:paraId="39215D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00AD09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9F19D4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552AA3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FCA6E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второстепенной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4084D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scDiagMin(float(&amp;arr)[N][N])</w:t>
      </w:r>
    </w:p>
    <w:p w14:paraId="7D9935C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79B0C8D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0E16C1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arr[N - 1][0];</w:t>
      </w:r>
    </w:p>
    <w:p w14:paraId="1A1183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N - 1; i &gt;= 0; i--)</w:t>
      </w:r>
    </w:p>
    <w:p w14:paraId="2CEC14E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7EA20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(arr[i][N - i - 1] &lt; minM)</w:t>
      </w:r>
    </w:p>
    <w:p w14:paraId="6BFF1E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53BA01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arr[i][N - i - 1];</w:t>
      </w:r>
    </w:p>
    <w:p w14:paraId="4B7933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3BB6D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4868B4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minM;</w:t>
      </w:r>
    </w:p>
    <w:p w14:paraId="73EC8F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5541BE8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//максимум второстепенной диагонали матрицы</w:t>
      </w:r>
    </w:p>
    <w:p w14:paraId="563842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scDiagMax(float(&amp;arr)[N][N])</w:t>
      </w:r>
    </w:p>
    <w:p w14:paraId="474CA4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2453B8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1509B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2FD4D9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N - 1; i &gt;= 0; i--)</w:t>
      </w:r>
    </w:p>
    <w:p w14:paraId="13978B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D3A8E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(arr[i][N - i - 1] &gt; maxM)</w:t>
      </w:r>
    </w:p>
    <w:p w14:paraId="4E0284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1B418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arr[i][N - i - 1];</w:t>
      </w:r>
    </w:p>
    <w:p w14:paraId="0509A62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5E37B3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19F6E20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  <w:t>return maxM;</w:t>
      </w:r>
    </w:p>
    <w:p w14:paraId="2F4AF3C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6975DD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матрицы</w:t>
      </w:r>
    </w:p>
    <w:p w14:paraId="69B4B0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matSred(float(&amp;arr)[N][N]) {</w:t>
      </w:r>
    </w:p>
    <w:p w14:paraId="53EB60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07D28B3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33327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8CA7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B0269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69D416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49E2FCA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2403BC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E75BE0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606F7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 * N;</w:t>
      </w:r>
    </w:p>
    <w:p w14:paraId="145263E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return sred;</w:t>
      </w:r>
    </w:p>
    <w:p w14:paraId="37CFBD2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79792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верхнетреугольной части матрицы</w:t>
      </w:r>
    </w:p>
    <w:p w14:paraId="4CEA66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triUsred(float(&amp;arr)[N][N])</w:t>
      </w:r>
    </w:p>
    <w:p w14:paraId="5777A97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24ADC5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396D56B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32A59AC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162EAE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7F80CF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21612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43D78AD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3EF5DD4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35D2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20CE6C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A20D4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88DB7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(N + ((float)pow(N, 2) - N) / 2);</w:t>
      </w:r>
    </w:p>
    <w:p w14:paraId="7FBF614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return sred;</w:t>
      </w:r>
    </w:p>
    <w:p w14:paraId="6C04482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7B5196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нижнетреугольной части матрицы</w:t>
      </w:r>
    </w:p>
    <w:p w14:paraId="03FD0B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triDsred(float(&amp;arr)[N][N])</w:t>
      </w:r>
    </w:p>
    <w:p w14:paraId="1DB31F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7BD554B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422121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0C08ED7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D8B709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6AE95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1587311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7E73CC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B6AB00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06EF023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A33AD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B94CF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(N + ((float)pow(N, 2) - N) / 2);</w:t>
      </w:r>
    </w:p>
    <w:p w14:paraId="26E7BD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sred;</w:t>
      </w:r>
    </w:p>
    <w:p w14:paraId="23553DB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182D3E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1ACAE2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rowSum(float(&amp;arr)[N][N]) {</w:t>
      </w:r>
    </w:p>
    <w:p w14:paraId="745C0B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Sum;</w:t>
      </w:r>
    </w:p>
    <w:p w14:paraId="0A2724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1AB4303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DAB7D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6FACC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= 0;</w:t>
      </w:r>
    </w:p>
    <w:p w14:paraId="5E938A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D2B3B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E99421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3888E4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6B826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Sum;</w:t>
      </w:r>
    </w:p>
    <w:p w14:paraId="119F06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  <w:t>}</w:t>
      </w:r>
    </w:p>
    <w:p w14:paraId="1CC8C2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5CE040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228CB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12008A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colSum(float(&amp;arr)[N][N]) {</w:t>
      </w:r>
    </w:p>
    <w:p w14:paraId="39C3BA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Sum;</w:t>
      </w:r>
    </w:p>
    <w:p w14:paraId="24E9A00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31AC184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22B8A46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B64614B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= 0;</w:t>
      </w:r>
    </w:p>
    <w:p w14:paraId="64F547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j = 0; j &lt; N; j++)</w:t>
      </w:r>
    </w:p>
    <w:p w14:paraId="30B6580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E5C411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arr[j][i];</w:t>
      </w:r>
    </w:p>
    <w:p w14:paraId="1438DC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48143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Sum;</w:t>
      </w:r>
    </w:p>
    <w:p w14:paraId="4E13BE8F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668243AC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E6B018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A25EB3C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минимальные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</w:p>
    <w:p w14:paraId="7BBE452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Minrow(float(&amp;arr)[N][N]) {</w:t>
      </w:r>
    </w:p>
    <w:p w14:paraId="4D7083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min;</w:t>
      </w:r>
    </w:p>
    <w:p w14:paraId="707D08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07C16C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225DB4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FE2B1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arr[i][0];</w:t>
      </w:r>
    </w:p>
    <w:p w14:paraId="36C03FE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860A15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E1A5C5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min)</w:t>
      </w:r>
    </w:p>
    <w:p w14:paraId="5454AE33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FABB078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arr[i][j];</w:t>
      </w:r>
    </w:p>
    <w:p w14:paraId="089DD2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9A30E5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F6AE6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min;</w:t>
      </w:r>
    </w:p>
    <w:p w14:paraId="7328A24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8E560F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12C5DD58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4BC924F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максимальные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</w:p>
    <w:p w14:paraId="7E9B700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float* Maxrow(float(&amp;arr)[N][N]) {</w:t>
      </w:r>
    </w:p>
    <w:p w14:paraId="2C253F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max;</w:t>
      </w:r>
    </w:p>
    <w:p w14:paraId="2BFAD5A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0E234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10E19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500402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0;</w:t>
      </w:r>
    </w:p>
    <w:p w14:paraId="55A94BD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ACE673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B5B98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max)</w:t>
      </w:r>
    </w:p>
    <w:p w14:paraId="4407A3E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427B7E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arr[i][j];</w:t>
      </w:r>
    </w:p>
    <w:p w14:paraId="32C6CA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F4E73D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FBF6E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max;</w:t>
      </w:r>
    </w:p>
    <w:p w14:paraId="7DF0AC1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50719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4C5E4C0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897C9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максимальные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522ADF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Maxcol(float(&amp;arr)[N][N]) {</w:t>
      </w:r>
    </w:p>
    <w:p w14:paraId="51D74B6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max;</w:t>
      </w:r>
    </w:p>
    <w:p w14:paraId="4B74892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0BE9C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B77396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7E1375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0;</w:t>
      </w:r>
    </w:p>
    <w:p w14:paraId="4614330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FF5B4F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02CF88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(max &lt; arr[j][i])</w:t>
      </w:r>
    </w:p>
    <w:p w14:paraId="3847D3E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698EB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arr[j][i];</w:t>
      </w:r>
    </w:p>
    <w:p w14:paraId="238FA2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85DFF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9321AB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max;</w:t>
      </w:r>
    </w:p>
    <w:p w14:paraId="023708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455229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11D3F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7A1BA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минимальные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10F9470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Mincol(float(&amp;arr)[N][N]) {</w:t>
      </w:r>
    </w:p>
    <w:p w14:paraId="462630C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min;</w:t>
      </w:r>
    </w:p>
    <w:p w14:paraId="422B2C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0D4B607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FBFA692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1665E8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min = arr[0][i];</w:t>
      </w:r>
    </w:p>
    <w:p w14:paraId="5E95A94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2E8BF1C5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9C6D8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if (min &gt; arr[j][i])</w:t>
      </w:r>
    </w:p>
    <w:p w14:paraId="6C68A5FB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05B481BA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arr[j][i];</w:t>
      </w:r>
    </w:p>
    <w:p w14:paraId="78E173A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C1E47D2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0B63D33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min;</w:t>
      </w:r>
    </w:p>
    <w:p w14:paraId="5A56956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6ADB1D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narr;</w:t>
      </w:r>
    </w:p>
    <w:p w14:paraId="108D15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F8EBFC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значения строк</w:t>
      </w:r>
    </w:p>
    <w:p w14:paraId="725FDBE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sredrow(float(&amp;arr)[N][N]) {</w:t>
      </w:r>
    </w:p>
    <w:p w14:paraId="6283357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sred;</w:t>
      </w:r>
    </w:p>
    <w:p w14:paraId="5EA79B8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F058C5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2E4BAD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BE0CBE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= 0;</w:t>
      </w:r>
    </w:p>
    <w:p w14:paraId="09FA67A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6667679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7FE7B6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68D0ECF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21EC1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N;</w:t>
      </w:r>
    </w:p>
    <w:p w14:paraId="60E5BD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sred;</w:t>
      </w:r>
    </w:p>
    <w:p w14:paraId="689856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73281D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7ACCB3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AFD8F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среднее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арифметическое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5C71E9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sredcol(float(&amp;arr)[N][N]) {</w:t>
      </w:r>
    </w:p>
    <w:p w14:paraId="19150A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sred;</w:t>
      </w:r>
    </w:p>
    <w:p w14:paraId="573F211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2BE643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BCAC3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CCD5F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= 0;</w:t>
      </w:r>
    </w:p>
    <w:p w14:paraId="1DC950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F17F69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55D100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arr[j][i];</w:t>
      </w:r>
    </w:p>
    <w:p w14:paraId="3E3C7CF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193C2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N;</w:t>
      </w:r>
    </w:p>
    <w:p w14:paraId="0C93419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sred;</w:t>
      </w:r>
    </w:p>
    <w:p w14:paraId="084760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542360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482093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4C3818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сумма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B4BF65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triUsum(float(&amp;arr)[N][N])</w:t>
      </w:r>
    </w:p>
    <w:p w14:paraId="2C368E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415BE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1137AC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 = 0;</w:t>
      </w:r>
    </w:p>
    <w:p w14:paraId="1FD5EE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D26CE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4CD58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54BC6F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5BFDCC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2925E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344F12E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58957C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79E12C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E8058A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2CD6416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sum;</w:t>
      </w:r>
    </w:p>
    <w:p w14:paraId="32980FD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EA49B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//сумма нижнетреугольной части матрицы</w:t>
      </w:r>
    </w:p>
    <w:p w14:paraId="5BFCA20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triDsum(float(&amp;arr)[N][N])</w:t>
      </w:r>
    </w:p>
    <w:p w14:paraId="05E02B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03EEC2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79A3A5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 = 0;</w:t>
      </w:r>
    </w:p>
    <w:p w14:paraId="1604BA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E70532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63275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18DB3E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2E0358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15FEB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67EC93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79E008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22BF4C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FF195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1FF8C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sum;</w:t>
      </w:r>
    </w:p>
    <w:p w14:paraId="13C028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DE7858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//элемент, наиболее близкий по значению к среднему арифметическому</w:t>
      </w:r>
    </w:p>
    <w:p w14:paraId="45FA154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matnearSred(float(&amp;arr)[N][N]) {</w:t>
      </w:r>
    </w:p>
    <w:p w14:paraId="260E6B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0, nsred, diff;</w:t>
      </w:r>
    </w:p>
    <w:p w14:paraId="124F52F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82EAED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1F631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CC907E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740F5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02088C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1D0A21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8AFD0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BEEC5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 * N;</w:t>
      </w:r>
    </w:p>
    <w:p w14:paraId="120F28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diff = abs(arr[0][0] - sred);</w:t>
      </w:r>
    </w:p>
    <w:p w14:paraId="6A8689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nsred = arr[0][0];</w:t>
      </w:r>
    </w:p>
    <w:p w14:paraId="4666B2B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CE34AA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6B4EF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6549F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73D1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(abs(arr[i][j] - sred) &lt; diff)</w:t>
      </w:r>
    </w:p>
    <w:p w14:paraId="714216A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F6BDA1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diff = abs(arr[i][j] - sred);</w:t>
      </w:r>
    </w:p>
    <w:p w14:paraId="379A5A8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nsred = arr[i][j];</w:t>
      </w:r>
    </w:p>
    <w:p w14:paraId="378FD3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3ADA8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819A20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A6AFF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nsred;</w:t>
      </w:r>
    </w:p>
    <w:p w14:paraId="660E8EB3" w14:textId="206D02C9" w:rsidR="00801279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11108CF3" w14:textId="62E068CF" w:rsidR="0058154B" w:rsidRDefault="0058154B" w:rsidP="0058154B">
      <w:pPr>
        <w:rPr>
          <w:noProof/>
        </w:rPr>
      </w:pPr>
      <w:r>
        <w:rPr>
          <w:noProof/>
        </w:rPr>
        <w:lastRenderedPageBreak/>
        <w:t>Ниже будут приведены блок-схемы для каждого метода, реализованного в коде</w:t>
      </w:r>
      <w:r w:rsidR="00FD5502">
        <w:rPr>
          <w:noProof/>
        </w:rPr>
        <w:t>.</w:t>
      </w:r>
    </w:p>
    <w:p w14:paraId="5621C169" w14:textId="1402D789" w:rsidR="00FD5502" w:rsidRDefault="00FD5502" w:rsidP="00FD5502">
      <w:pPr>
        <w:pStyle w:val="732-20177"/>
        <w:rPr>
          <w:noProof/>
        </w:rPr>
      </w:pPr>
      <w:r>
        <w:rPr>
          <w:noProof/>
        </w:rPr>
        <w:drawing>
          <wp:inline distT="0" distB="0" distL="0" distR="0" wp14:anchorId="1842EE77" wp14:editId="5AC31449">
            <wp:extent cx="322897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DBD" w14:textId="2A902465" w:rsidR="00FD5502" w:rsidRDefault="00FD5502" w:rsidP="00FD5502">
      <w:pPr>
        <w:pStyle w:val="732-20178"/>
      </w:pPr>
      <w:r>
        <w:t>Рисунок 1 – Блок-схема для метода вычисления максимума матрицы</w:t>
      </w:r>
    </w:p>
    <w:p w14:paraId="76D111CD" w14:textId="77777777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0F758586" w14:textId="4DA6FD43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6DF078AF" wp14:editId="3D52C6D6">
            <wp:extent cx="3686175" cy="716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724A" w14:textId="7FA7F695" w:rsidR="00FD5502" w:rsidRDefault="00FD5502" w:rsidP="00FD5502">
      <w:pPr>
        <w:pStyle w:val="732-20178"/>
      </w:pPr>
      <w:r>
        <w:t>Рисунок 2 – Блок-схема для метода вычисления минимума матрицы</w:t>
      </w:r>
    </w:p>
    <w:p w14:paraId="1A4EE10A" w14:textId="17D4120F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3DC57548" w14:textId="69ABBF11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5507BE18" wp14:editId="251493E9">
            <wp:extent cx="3724275" cy="727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CAAA" w14:textId="30DFB09A" w:rsidR="00FD5502" w:rsidRDefault="00FD5502" w:rsidP="00FD5502">
      <w:pPr>
        <w:pStyle w:val="732-20178"/>
      </w:pPr>
      <w:r>
        <w:t>Рисунок 3 – Блок-схема для метода вычисления максимума верхнетреугольной матрицы</w:t>
      </w:r>
    </w:p>
    <w:p w14:paraId="7CCDE2A3" w14:textId="1086D83E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0228344" w14:textId="78A4BB2F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1581DCA5" wp14:editId="31FA52D3">
            <wp:extent cx="3705225" cy="713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D82" w14:textId="5B88C2B0" w:rsidR="00FD5502" w:rsidRDefault="00FD5502" w:rsidP="00FD5502">
      <w:pPr>
        <w:pStyle w:val="732-20178"/>
      </w:pPr>
      <w:r>
        <w:t>Рисунок 4 – Блок-схема для метода вычисления максимума нижнетреугольной матрицы</w:t>
      </w:r>
    </w:p>
    <w:p w14:paraId="62ADF64E" w14:textId="28A1C11E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607A53F1" w14:textId="70C96CAB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54727177" wp14:editId="4577CF8D">
            <wp:extent cx="3800475" cy="717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418" w14:textId="06ADA82E" w:rsidR="00FD5502" w:rsidRDefault="00FD5502" w:rsidP="00FD5502">
      <w:pPr>
        <w:pStyle w:val="732-20178"/>
      </w:pPr>
      <w:r>
        <w:t>Рисунок 5 – Блок-схема для метода вычисления минимума нижнетреугольной матрицы</w:t>
      </w:r>
    </w:p>
    <w:p w14:paraId="7A5AD354" w14:textId="4F19ABA6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6DAEF53" w14:textId="3A4DE047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292B40DA" wp14:editId="7B63C076">
            <wp:extent cx="3914775" cy="715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571A" w14:textId="4C516805" w:rsidR="00FD5502" w:rsidRDefault="00FD5502" w:rsidP="00FD5502">
      <w:pPr>
        <w:pStyle w:val="732-20178"/>
      </w:pPr>
      <w:r>
        <w:t xml:space="preserve">Рисунок 6 – Блок-схема для метода вычисления </w:t>
      </w:r>
      <w:r w:rsidR="00316F2B">
        <w:t>мини</w:t>
      </w:r>
      <w:r>
        <w:t>мума</w:t>
      </w:r>
      <w:r w:rsidR="00316F2B">
        <w:t xml:space="preserve"> главной диагонали</w:t>
      </w:r>
      <w:r>
        <w:t xml:space="preserve"> матрицы</w:t>
      </w:r>
    </w:p>
    <w:p w14:paraId="58A1E26D" w14:textId="13C6C174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04BC8D8" w14:textId="1D09E544" w:rsidR="00316F2B" w:rsidRDefault="00316F2B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1FAD3001" wp14:editId="52176915">
            <wp:extent cx="3705225" cy="5981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D0B" w14:textId="71F35D36" w:rsidR="00316F2B" w:rsidRDefault="00316F2B" w:rsidP="00316F2B">
      <w:pPr>
        <w:pStyle w:val="732-20178"/>
      </w:pPr>
      <w:r>
        <w:t>Рисунок 7 – Блок-схема для метода вычисления максимума главной диагонали матрицы</w:t>
      </w:r>
    </w:p>
    <w:p w14:paraId="4AF83996" w14:textId="3F3C681A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0B72796D" w14:textId="1FFC8E5C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36EE1825" wp14:editId="67210A2C">
            <wp:extent cx="36576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1FA" w14:textId="00C2762E" w:rsidR="00316F2B" w:rsidRDefault="00316F2B" w:rsidP="00316F2B">
      <w:pPr>
        <w:pStyle w:val="732-20178"/>
      </w:pPr>
      <w:r>
        <w:t>Рисунок 8 – Блок-схема для метода вычисления минимума второстепенной диагонали матрицы</w:t>
      </w:r>
    </w:p>
    <w:p w14:paraId="1E6BE919" w14:textId="70410B79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0A621ACB" w14:textId="38F23139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3E5733F2" wp14:editId="32709565">
            <wp:extent cx="3533775" cy="601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2A6" w14:textId="5EFECE66" w:rsidR="00316F2B" w:rsidRDefault="00316F2B" w:rsidP="00316F2B">
      <w:pPr>
        <w:pStyle w:val="732-20178"/>
      </w:pPr>
      <w:r>
        <w:t>Рисунок 9 – Блок-схема для метода вычисления максимума второстепенной диагонали матрицы</w:t>
      </w:r>
    </w:p>
    <w:p w14:paraId="29345D0A" w14:textId="4E3BF1B2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6CB40CC2" w14:textId="63506B50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1F31C57D" wp14:editId="537215B0">
            <wp:extent cx="2524125" cy="637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1734" w14:textId="7F92C8A5" w:rsidR="00316F2B" w:rsidRDefault="00316F2B" w:rsidP="00316F2B">
      <w:pPr>
        <w:pStyle w:val="732-20178"/>
      </w:pPr>
      <w:r>
        <w:t>Рисунок 10 – Блок-схема для метода вычисления среднего арифметического значения элементов матрицы</w:t>
      </w:r>
    </w:p>
    <w:p w14:paraId="3D28715B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F62E25D" w14:textId="51C902E3" w:rsidR="00316F2B" w:rsidRDefault="00316F2B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278091A3" wp14:editId="0A5FE585">
            <wp:extent cx="3228975" cy="7553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7B44" w14:textId="333E7979" w:rsidR="00316F2B" w:rsidRDefault="00316F2B" w:rsidP="00316F2B">
      <w:pPr>
        <w:pStyle w:val="732-20178"/>
      </w:pPr>
      <w:r>
        <w:t>Рисунок 11 – Блок-схема для метода вычисления среднего арифметического значения элементов нижнетреугольной части матрицы</w:t>
      </w:r>
    </w:p>
    <w:p w14:paraId="7EC6F7E9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53099FA6" w14:textId="22D0D87C" w:rsidR="00316F2B" w:rsidRPr="00316F2B" w:rsidRDefault="00316F2B" w:rsidP="00316F2B">
      <w:pPr>
        <w:pStyle w:val="732-20178"/>
      </w:pPr>
      <w:r>
        <w:lastRenderedPageBreak/>
        <w:drawing>
          <wp:inline distT="0" distB="0" distL="0" distR="0" wp14:anchorId="410DD919" wp14:editId="4B4E7BEF">
            <wp:extent cx="3209925" cy="7496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2B7" w14:textId="32CBE7FF" w:rsidR="00316F2B" w:rsidRDefault="00316F2B" w:rsidP="00316F2B">
      <w:pPr>
        <w:pStyle w:val="732-20178"/>
      </w:pPr>
      <w:r>
        <w:t>Рисунок 12 – Блок-схема для метода вычисления среднего арифметического значения элементов верхнетреугольной части матрицы</w:t>
      </w:r>
    </w:p>
    <w:p w14:paraId="538FE12D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5493525F" w14:textId="2F1DF33C" w:rsidR="00316F2B" w:rsidRDefault="00394068" w:rsidP="00316F2B">
      <w:pPr>
        <w:pStyle w:val="732-20178"/>
      </w:pPr>
      <w:r>
        <w:lastRenderedPageBreak/>
        <w:drawing>
          <wp:inline distT="0" distB="0" distL="0" distR="0" wp14:anchorId="2B09175F" wp14:editId="51C37389">
            <wp:extent cx="2752725" cy="668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7DCF" w14:textId="199DEF9C" w:rsidR="00316F2B" w:rsidRDefault="00316F2B" w:rsidP="00316F2B">
      <w:pPr>
        <w:pStyle w:val="732-20178"/>
      </w:pPr>
      <w:r>
        <w:t xml:space="preserve">Рисунок 13 – Блок-схема для метода вычисления </w:t>
      </w:r>
      <w:r w:rsidR="00394068">
        <w:t>суммы строк</w:t>
      </w:r>
      <w:r>
        <w:t xml:space="preserve"> матрицы</w:t>
      </w:r>
    </w:p>
    <w:p w14:paraId="626800B1" w14:textId="076DC4E4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19271ED2" w14:textId="15076DD6" w:rsidR="00394068" w:rsidRDefault="00394068" w:rsidP="00394068">
      <w:pPr>
        <w:pStyle w:val="732-20178"/>
      </w:pPr>
      <w:r>
        <w:lastRenderedPageBreak/>
        <w:drawing>
          <wp:inline distT="0" distB="0" distL="0" distR="0" wp14:anchorId="590D699B" wp14:editId="168E6743">
            <wp:extent cx="2743200" cy="6086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1F07" w14:textId="466E1022" w:rsidR="00394068" w:rsidRDefault="00394068" w:rsidP="00394068">
      <w:pPr>
        <w:pStyle w:val="732-20178"/>
      </w:pPr>
      <w:r>
        <w:t>Рисунок 14 – Блок-схема для метода вычисления суммы столбцов матрицы</w:t>
      </w:r>
    </w:p>
    <w:p w14:paraId="2E57AC22" w14:textId="4F525C8D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25B57274" w14:textId="2BEF78CD" w:rsidR="00394068" w:rsidRDefault="00394068" w:rsidP="00394068">
      <w:pPr>
        <w:pStyle w:val="732-20178"/>
      </w:pPr>
      <w:r>
        <w:lastRenderedPageBreak/>
        <w:drawing>
          <wp:inline distT="0" distB="0" distL="0" distR="0" wp14:anchorId="1CFA1808" wp14:editId="4178B04A">
            <wp:extent cx="3419475" cy="6276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D9D3" w14:textId="3630553F" w:rsidR="00394068" w:rsidRDefault="00394068" w:rsidP="00394068">
      <w:pPr>
        <w:pStyle w:val="732-20178"/>
      </w:pPr>
      <w:r>
        <w:t>Рисунок 15 – Блок-схема для метода вычисления минимальных значений столбцов матрицы</w:t>
      </w:r>
    </w:p>
    <w:p w14:paraId="4CFE5263" w14:textId="629D93F8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692DE03B" w14:textId="037F78FC" w:rsidR="00394068" w:rsidRDefault="00394068" w:rsidP="00394068">
      <w:pPr>
        <w:pStyle w:val="732-20178"/>
      </w:pPr>
      <w:r>
        <w:lastRenderedPageBreak/>
        <w:drawing>
          <wp:inline distT="0" distB="0" distL="0" distR="0" wp14:anchorId="4C5112C5" wp14:editId="5C0B0AD5">
            <wp:extent cx="4074504" cy="72580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857" cy="72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FB2" w14:textId="1096E8ED" w:rsidR="00394068" w:rsidRDefault="00394068" w:rsidP="00394068">
      <w:pPr>
        <w:pStyle w:val="732-20178"/>
      </w:pPr>
      <w:r>
        <w:t>Рисунок 16 – Блок-схема для метода вычисления минимальных значений строк матрицы</w:t>
      </w:r>
    </w:p>
    <w:p w14:paraId="0D166DBD" w14:textId="08729276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4A40FE7D" w14:textId="2E38B9AB" w:rsidR="00394068" w:rsidRDefault="00394068" w:rsidP="00FD5502">
      <w:pPr>
        <w:pStyle w:val="732-20178"/>
      </w:pPr>
      <w:r>
        <w:lastRenderedPageBreak/>
        <w:drawing>
          <wp:inline distT="0" distB="0" distL="0" distR="0" wp14:anchorId="5137A106" wp14:editId="5E293D18">
            <wp:extent cx="2924175" cy="7029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B7C" w14:textId="0665712B" w:rsidR="00394068" w:rsidRDefault="00394068" w:rsidP="00FD5502">
      <w:pPr>
        <w:pStyle w:val="732-20178"/>
      </w:pPr>
      <w:r>
        <w:t>Рисунок 17 – Блок-схема для метода вычисления среднего арифметического значения строк матрицы</w:t>
      </w:r>
    </w:p>
    <w:p w14:paraId="7CB343A0" w14:textId="3E6D2074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0AED108B" w14:textId="14FA143A" w:rsidR="00394068" w:rsidRDefault="00394068" w:rsidP="00394068">
      <w:pPr>
        <w:pStyle w:val="732-20178"/>
      </w:pPr>
      <w:r>
        <w:lastRenderedPageBreak/>
        <w:drawing>
          <wp:inline distT="0" distB="0" distL="0" distR="0" wp14:anchorId="58E6AC71" wp14:editId="01785A8B">
            <wp:extent cx="3299909" cy="733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0364" cy="73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C7F" w14:textId="602A763A" w:rsidR="00394068" w:rsidRDefault="00394068" w:rsidP="00394068">
      <w:pPr>
        <w:pStyle w:val="732-20178"/>
      </w:pPr>
      <w:r>
        <w:t>Рисунок 18 – Блок-схема для метода вычисления среднего арифметического значения столбцов матрицы</w:t>
      </w:r>
    </w:p>
    <w:p w14:paraId="58067BA4" w14:textId="77777777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3B918753" w14:textId="00AE84DD" w:rsidR="00394068" w:rsidRDefault="00394068" w:rsidP="00394068">
      <w:pPr>
        <w:pStyle w:val="732-20178"/>
      </w:pPr>
      <w:r>
        <w:lastRenderedPageBreak/>
        <w:drawing>
          <wp:inline distT="0" distB="0" distL="0" distR="0" wp14:anchorId="422BC83C" wp14:editId="24AD773F">
            <wp:extent cx="4305300" cy="7153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3FD" w14:textId="65A11D2F" w:rsidR="00394068" w:rsidRDefault="00394068" w:rsidP="00394068">
      <w:pPr>
        <w:pStyle w:val="732-20178"/>
      </w:pPr>
      <w:r>
        <w:t>Рисунок 19 – Блок-схема для метода вычисления суммы нижнетреугольных частей матрицы</w:t>
      </w:r>
    </w:p>
    <w:p w14:paraId="70E989DC" w14:textId="0220632F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78E429CD" w14:textId="3EB37B10" w:rsidR="00394068" w:rsidRDefault="00394068" w:rsidP="00394068">
      <w:pPr>
        <w:pStyle w:val="732-20178"/>
      </w:pPr>
      <w:r>
        <w:lastRenderedPageBreak/>
        <w:drawing>
          <wp:inline distT="0" distB="0" distL="0" distR="0" wp14:anchorId="0684FA58" wp14:editId="60CCEAF0">
            <wp:extent cx="3990975" cy="7610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9126" cy="76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AB71" w14:textId="42E8B119" w:rsidR="00394068" w:rsidRDefault="00394068" w:rsidP="00394068">
      <w:pPr>
        <w:pStyle w:val="732-20178"/>
      </w:pPr>
      <w:r>
        <w:t>Рисунок 20 – Блок-схема для метода вычисления суммы верхнетреугольных частей матрицы</w:t>
      </w:r>
    </w:p>
    <w:p w14:paraId="73DEE758" w14:textId="77777777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1A3373A8" w14:textId="6C161BC0" w:rsidR="00394068" w:rsidRDefault="0020458D" w:rsidP="00394068">
      <w:pPr>
        <w:pStyle w:val="732-20178"/>
      </w:pPr>
      <w:r>
        <w:lastRenderedPageBreak/>
        <w:drawing>
          <wp:inline distT="0" distB="0" distL="0" distR="0" wp14:anchorId="27337E7A" wp14:editId="63350572">
            <wp:extent cx="4121538" cy="6667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1245" cy="66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CF0" w14:textId="123B2DAE" w:rsidR="0020458D" w:rsidRDefault="00394068" w:rsidP="00394068">
      <w:pPr>
        <w:pStyle w:val="732-20178"/>
      </w:pPr>
      <w:r>
        <w:t xml:space="preserve">Рисунок 21 – Блок-схема для метода вычисления </w:t>
      </w:r>
      <w:r w:rsidR="0020458D">
        <w:t xml:space="preserve">элемента, наиболее близкому к среднему арифметическому </w:t>
      </w:r>
      <w:r>
        <w:t>матрицы</w:t>
      </w:r>
    </w:p>
    <w:p w14:paraId="03541C78" w14:textId="77777777" w:rsidR="0020458D" w:rsidRDefault="0020458D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F9C176B" w14:textId="035321C8" w:rsidR="00394068" w:rsidRDefault="0020458D" w:rsidP="00394068">
      <w:pPr>
        <w:pStyle w:val="732-20178"/>
      </w:pPr>
      <w:r>
        <w:lastRenderedPageBreak/>
        <w:drawing>
          <wp:inline distT="0" distB="0" distL="0" distR="0" wp14:anchorId="27439820" wp14:editId="6CA6D0DE">
            <wp:extent cx="4181475" cy="7381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0357" cy="73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9A1" w14:textId="498C5599" w:rsidR="0020458D" w:rsidRDefault="0020458D" w:rsidP="00FD5502">
      <w:pPr>
        <w:pStyle w:val="732-20178"/>
      </w:pPr>
      <w:r>
        <w:t>Рисунок 22 – Блок-схема для метода вычисления минимального значения столбцов матрицы</w:t>
      </w:r>
    </w:p>
    <w:p w14:paraId="27BC97B7" w14:textId="77777777" w:rsidR="0020458D" w:rsidRDefault="0020458D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10ACA03F" w14:textId="55F85BA4" w:rsidR="00FD5502" w:rsidRDefault="0020458D" w:rsidP="0020458D">
      <w:pPr>
        <w:pStyle w:val="732-20170"/>
      </w:pPr>
      <w:bookmarkStart w:id="4" w:name="_Toc98947096"/>
      <w:r w:rsidRPr="0020458D">
        <w:lastRenderedPageBreak/>
        <w:t>Выводы по лабораторной работе</w:t>
      </w:r>
      <w:bookmarkEnd w:id="4"/>
    </w:p>
    <w:p w14:paraId="424AAEC9" w14:textId="77777777" w:rsidR="0020458D" w:rsidRDefault="0020458D" w:rsidP="0020458D">
      <w:r>
        <w:t>Массив — это область памяти, где могут последовательно храниться несколько значений.</w:t>
      </w:r>
    </w:p>
    <w:p w14:paraId="781EE8E8" w14:textId="77777777" w:rsidR="0020458D" w:rsidRDefault="0020458D" w:rsidP="0020458D">
      <w:r>
        <w:t>Массив создается почти так же, как и обычная переменная. Количество элементов массива задается при его объявлении заключается в квадратные скобки.</w:t>
      </w:r>
    </w:p>
    <w:p w14:paraId="33E080C4" w14:textId="58B02240" w:rsidR="0020458D" w:rsidRPr="0020458D" w:rsidRDefault="0020458D" w:rsidP="0020458D">
      <w:r>
        <w:t>Массивы в памяти хранятся таким же образом, как переменная. Массив типа int из 10 элементов описывается с помощью адреса его первого элемента и количества байт, которое может вместить этот массив. Если для хранения одного целого числа выделяется 4 байта, то для массива из десяти целых чисел будет выделено 40 байт.</w:t>
      </w:r>
    </w:p>
    <w:sectPr w:rsidR="0020458D" w:rsidRPr="0020458D" w:rsidSect="000E4173">
      <w:footerReference w:type="default" r:id="rId3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0B05E" w14:textId="77777777" w:rsidR="009D7A33" w:rsidRDefault="009D7A33" w:rsidP="00BC76FE">
      <w:r>
        <w:separator/>
      </w:r>
    </w:p>
  </w:endnote>
  <w:endnote w:type="continuationSeparator" w:id="0">
    <w:p w14:paraId="7749A7D1" w14:textId="77777777" w:rsidR="009D7A33" w:rsidRDefault="009D7A33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58154B" w:rsidRDefault="005815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58154B" w:rsidRDefault="005815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DA37A" w14:textId="77777777" w:rsidR="009D7A33" w:rsidRDefault="009D7A33" w:rsidP="00BC76FE">
      <w:r>
        <w:separator/>
      </w:r>
    </w:p>
  </w:footnote>
  <w:footnote w:type="continuationSeparator" w:id="0">
    <w:p w14:paraId="2678D66E" w14:textId="77777777" w:rsidR="009D7A33" w:rsidRDefault="009D7A33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0F9"/>
    <w:multiLevelType w:val="multilevel"/>
    <w:tmpl w:val="832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F13"/>
    <w:multiLevelType w:val="hybridMultilevel"/>
    <w:tmpl w:val="C338F3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E02AF"/>
    <w:multiLevelType w:val="multilevel"/>
    <w:tmpl w:val="4D2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7852"/>
    <w:multiLevelType w:val="hybridMultilevel"/>
    <w:tmpl w:val="46B03EAC"/>
    <w:lvl w:ilvl="0" w:tplc="25FCB3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21273E"/>
    <w:multiLevelType w:val="hybridMultilevel"/>
    <w:tmpl w:val="48FA18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E03F09"/>
    <w:multiLevelType w:val="hybridMultilevel"/>
    <w:tmpl w:val="AC0E33A2"/>
    <w:lvl w:ilvl="0" w:tplc="0D283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361D1C"/>
    <w:multiLevelType w:val="hybridMultilevel"/>
    <w:tmpl w:val="A7E0B110"/>
    <w:lvl w:ilvl="0" w:tplc="F1B2D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71E45"/>
    <w:multiLevelType w:val="hybridMultilevel"/>
    <w:tmpl w:val="0A50E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C65B5F"/>
    <w:multiLevelType w:val="multilevel"/>
    <w:tmpl w:val="1A8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4F14"/>
    <w:multiLevelType w:val="multilevel"/>
    <w:tmpl w:val="EF76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D55AE"/>
    <w:multiLevelType w:val="hybridMultilevel"/>
    <w:tmpl w:val="8496EC6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3907D3"/>
    <w:multiLevelType w:val="hybridMultilevel"/>
    <w:tmpl w:val="B2BEC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E1633E"/>
    <w:multiLevelType w:val="multilevel"/>
    <w:tmpl w:val="19D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D4F67"/>
    <w:multiLevelType w:val="hybridMultilevel"/>
    <w:tmpl w:val="B9C4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600BBB"/>
    <w:multiLevelType w:val="multilevel"/>
    <w:tmpl w:val="5D1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5F4828"/>
    <w:multiLevelType w:val="multilevel"/>
    <w:tmpl w:val="8AEE6708"/>
    <w:lvl w:ilvl="0">
      <w:start w:val="1"/>
      <w:numFmt w:val="decimal"/>
      <w:pStyle w:val="732-20170"/>
      <w:lvlText w:val="%1"/>
      <w:lvlJc w:val="left"/>
      <w:pPr>
        <w:ind w:left="107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9" w:hanging="1800"/>
      </w:pPr>
      <w:rPr>
        <w:rFonts w:hint="default"/>
      </w:rPr>
    </w:lvl>
  </w:abstractNum>
  <w:abstractNum w:abstractNumId="21" w15:restartNumberingAfterBreak="0">
    <w:nsid w:val="4EC80C71"/>
    <w:multiLevelType w:val="multilevel"/>
    <w:tmpl w:val="EB8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86D51"/>
    <w:multiLevelType w:val="hybridMultilevel"/>
    <w:tmpl w:val="FFA29E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54F56"/>
    <w:multiLevelType w:val="hybridMultilevel"/>
    <w:tmpl w:val="AE5EC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1B3061"/>
    <w:multiLevelType w:val="hybridMultilevel"/>
    <w:tmpl w:val="870ECC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C87F38"/>
    <w:multiLevelType w:val="hybridMultilevel"/>
    <w:tmpl w:val="F704F740"/>
    <w:lvl w:ilvl="0" w:tplc="D7B02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9E2693"/>
    <w:multiLevelType w:val="multilevel"/>
    <w:tmpl w:val="1E2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673AD"/>
    <w:multiLevelType w:val="hybridMultilevel"/>
    <w:tmpl w:val="EB9E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62799"/>
    <w:multiLevelType w:val="hybridMultilevel"/>
    <w:tmpl w:val="AB9603BA"/>
    <w:lvl w:ilvl="0" w:tplc="CC3A703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5D3F16"/>
    <w:multiLevelType w:val="hybridMultilevel"/>
    <w:tmpl w:val="BE86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E302FA"/>
    <w:multiLevelType w:val="hybridMultilevel"/>
    <w:tmpl w:val="A1D88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697330"/>
    <w:multiLevelType w:val="hybridMultilevel"/>
    <w:tmpl w:val="AAC4A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776500"/>
    <w:multiLevelType w:val="multilevel"/>
    <w:tmpl w:val="16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D6EA4"/>
    <w:multiLevelType w:val="hybridMultilevel"/>
    <w:tmpl w:val="A25643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482AF9"/>
    <w:multiLevelType w:val="hybridMultilevel"/>
    <w:tmpl w:val="92626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E773A6"/>
    <w:multiLevelType w:val="multilevel"/>
    <w:tmpl w:val="E3C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E72AE"/>
    <w:multiLevelType w:val="hybridMultilevel"/>
    <w:tmpl w:val="B8182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1"/>
  </w:num>
  <w:num w:numId="5">
    <w:abstractNumId w:val="28"/>
  </w:num>
  <w:num w:numId="6">
    <w:abstractNumId w:val="7"/>
  </w:num>
  <w:num w:numId="7">
    <w:abstractNumId w:val="12"/>
  </w:num>
  <w:num w:numId="8">
    <w:abstractNumId w:val="32"/>
  </w:num>
  <w:num w:numId="9">
    <w:abstractNumId w:val="20"/>
  </w:num>
  <w:num w:numId="10">
    <w:abstractNumId w:val="29"/>
  </w:num>
  <w:num w:numId="11">
    <w:abstractNumId w:val="10"/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"/>
  </w:num>
  <w:num w:numId="16">
    <w:abstractNumId w:val="37"/>
  </w:num>
  <w:num w:numId="17">
    <w:abstractNumId w:val="2"/>
  </w:num>
  <w:num w:numId="18">
    <w:abstractNumId w:val="0"/>
  </w:num>
  <w:num w:numId="19">
    <w:abstractNumId w:val="34"/>
  </w:num>
  <w:num w:numId="20">
    <w:abstractNumId w:val="16"/>
  </w:num>
  <w:num w:numId="21">
    <w:abstractNumId w:val="15"/>
  </w:num>
  <w:num w:numId="22">
    <w:abstractNumId w:val="38"/>
  </w:num>
  <w:num w:numId="23">
    <w:abstractNumId w:val="5"/>
  </w:num>
  <w:num w:numId="24">
    <w:abstractNumId w:val="26"/>
  </w:num>
  <w:num w:numId="25">
    <w:abstractNumId w:val="13"/>
  </w:num>
  <w:num w:numId="26">
    <w:abstractNumId w:val="18"/>
  </w:num>
  <w:num w:numId="27">
    <w:abstractNumId w:val="21"/>
  </w:num>
  <w:num w:numId="28">
    <w:abstractNumId w:val="23"/>
  </w:num>
  <w:num w:numId="29">
    <w:abstractNumId w:val="8"/>
  </w:num>
  <w:num w:numId="30">
    <w:abstractNumId w:val="14"/>
  </w:num>
  <w:num w:numId="31">
    <w:abstractNumId w:val="33"/>
  </w:num>
  <w:num w:numId="32">
    <w:abstractNumId w:val="9"/>
  </w:num>
  <w:num w:numId="33">
    <w:abstractNumId w:val="27"/>
  </w:num>
  <w:num w:numId="34">
    <w:abstractNumId w:val="31"/>
  </w:num>
  <w:num w:numId="35">
    <w:abstractNumId w:val="35"/>
  </w:num>
  <w:num w:numId="36">
    <w:abstractNumId w:val="1"/>
  </w:num>
  <w:num w:numId="37">
    <w:abstractNumId w:val="25"/>
  </w:num>
  <w:num w:numId="38">
    <w:abstractNumId w:val="22"/>
  </w:num>
  <w:num w:numId="39">
    <w:abstractNumId w:val="24"/>
  </w:num>
  <w:num w:numId="40">
    <w:abstractNumId w:val="6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7CBB"/>
    <w:rsid w:val="001C50F0"/>
    <w:rsid w:val="001D51C4"/>
    <w:rsid w:val="001E3F21"/>
    <w:rsid w:val="001F3927"/>
    <w:rsid w:val="0020458D"/>
    <w:rsid w:val="00216855"/>
    <w:rsid w:val="002243A6"/>
    <w:rsid w:val="002427EF"/>
    <w:rsid w:val="00246D79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49C5"/>
    <w:rsid w:val="00316F2B"/>
    <w:rsid w:val="003428E3"/>
    <w:rsid w:val="00347994"/>
    <w:rsid w:val="00351D34"/>
    <w:rsid w:val="00351F66"/>
    <w:rsid w:val="00373105"/>
    <w:rsid w:val="00390F50"/>
    <w:rsid w:val="00394068"/>
    <w:rsid w:val="00397504"/>
    <w:rsid w:val="003B3D12"/>
    <w:rsid w:val="003E583A"/>
    <w:rsid w:val="003F23E6"/>
    <w:rsid w:val="003F49C3"/>
    <w:rsid w:val="00427480"/>
    <w:rsid w:val="00495C5E"/>
    <w:rsid w:val="004A625A"/>
    <w:rsid w:val="004B30AF"/>
    <w:rsid w:val="004B49BD"/>
    <w:rsid w:val="004C71F9"/>
    <w:rsid w:val="004E4BC7"/>
    <w:rsid w:val="004E562C"/>
    <w:rsid w:val="004F330B"/>
    <w:rsid w:val="004F4692"/>
    <w:rsid w:val="00502407"/>
    <w:rsid w:val="0053031E"/>
    <w:rsid w:val="005702DE"/>
    <w:rsid w:val="00571793"/>
    <w:rsid w:val="0058154B"/>
    <w:rsid w:val="0059014C"/>
    <w:rsid w:val="005A288C"/>
    <w:rsid w:val="005B3F91"/>
    <w:rsid w:val="005B6E27"/>
    <w:rsid w:val="005B7A8B"/>
    <w:rsid w:val="005D62D8"/>
    <w:rsid w:val="005F51C3"/>
    <w:rsid w:val="006148D1"/>
    <w:rsid w:val="00624B91"/>
    <w:rsid w:val="0066547D"/>
    <w:rsid w:val="0069543C"/>
    <w:rsid w:val="006A1327"/>
    <w:rsid w:val="006B756D"/>
    <w:rsid w:val="006F3932"/>
    <w:rsid w:val="00713B84"/>
    <w:rsid w:val="00725175"/>
    <w:rsid w:val="00733B80"/>
    <w:rsid w:val="007425F7"/>
    <w:rsid w:val="00784A76"/>
    <w:rsid w:val="0078699E"/>
    <w:rsid w:val="00792429"/>
    <w:rsid w:val="00794375"/>
    <w:rsid w:val="007A2CD4"/>
    <w:rsid w:val="007A2EE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71E11"/>
    <w:rsid w:val="00884750"/>
    <w:rsid w:val="008911B1"/>
    <w:rsid w:val="008C1931"/>
    <w:rsid w:val="008C3C19"/>
    <w:rsid w:val="008C3CE7"/>
    <w:rsid w:val="008D08C5"/>
    <w:rsid w:val="00923129"/>
    <w:rsid w:val="009233D3"/>
    <w:rsid w:val="00923FB5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9D7A33"/>
    <w:rsid w:val="00A31E2B"/>
    <w:rsid w:val="00A404B7"/>
    <w:rsid w:val="00A4541A"/>
    <w:rsid w:val="00A57ADC"/>
    <w:rsid w:val="00A941BB"/>
    <w:rsid w:val="00AB5B97"/>
    <w:rsid w:val="00AC1093"/>
    <w:rsid w:val="00AC47DE"/>
    <w:rsid w:val="00B23CC7"/>
    <w:rsid w:val="00B51FFF"/>
    <w:rsid w:val="00B663F0"/>
    <w:rsid w:val="00B83744"/>
    <w:rsid w:val="00BA388D"/>
    <w:rsid w:val="00BA6A93"/>
    <w:rsid w:val="00BB2A30"/>
    <w:rsid w:val="00BC76FE"/>
    <w:rsid w:val="00BF68AC"/>
    <w:rsid w:val="00C16149"/>
    <w:rsid w:val="00C215D5"/>
    <w:rsid w:val="00C408F5"/>
    <w:rsid w:val="00C5276A"/>
    <w:rsid w:val="00C62959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26CC6"/>
    <w:rsid w:val="00D32F3D"/>
    <w:rsid w:val="00D43250"/>
    <w:rsid w:val="00D54D59"/>
    <w:rsid w:val="00D61294"/>
    <w:rsid w:val="00D66DFC"/>
    <w:rsid w:val="00D84D1B"/>
    <w:rsid w:val="00DB654F"/>
    <w:rsid w:val="00DC48E6"/>
    <w:rsid w:val="00DD0635"/>
    <w:rsid w:val="00DF5B10"/>
    <w:rsid w:val="00E0569D"/>
    <w:rsid w:val="00E10A11"/>
    <w:rsid w:val="00E305E5"/>
    <w:rsid w:val="00E41199"/>
    <w:rsid w:val="00E517B5"/>
    <w:rsid w:val="00E5248E"/>
    <w:rsid w:val="00E749F2"/>
    <w:rsid w:val="00E96E95"/>
    <w:rsid w:val="00E96EAF"/>
    <w:rsid w:val="00EA176A"/>
    <w:rsid w:val="00ED1AAA"/>
    <w:rsid w:val="00ED3262"/>
    <w:rsid w:val="00ED65E9"/>
    <w:rsid w:val="00F1645B"/>
    <w:rsid w:val="00F2037F"/>
    <w:rsid w:val="00F21666"/>
    <w:rsid w:val="00F276D1"/>
    <w:rsid w:val="00F63D2A"/>
    <w:rsid w:val="00F65F7F"/>
    <w:rsid w:val="00F75E8A"/>
    <w:rsid w:val="00FB6F1F"/>
    <w:rsid w:val="00FD0B75"/>
    <w:rsid w:val="00FD3FCD"/>
    <w:rsid w:val="00FD5502"/>
    <w:rsid w:val="00FE348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2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2">
    <w:name w:val="Основной текст ГОСТ 7.32-2017"/>
    <w:link w:val="732-20173"/>
    <w:autoRedefine/>
    <w:rsid w:val="00F203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0">
    <w:name w:val="Заголовки разделов ГОСТ 7.32-2017"/>
    <w:next w:val="732-20172"/>
    <w:link w:val="732-20174"/>
    <w:autoRedefine/>
    <w:qFormat/>
    <w:rsid w:val="00DF5B10"/>
    <w:pPr>
      <w:numPr>
        <w:numId w:val="9"/>
      </w:numPr>
      <w:tabs>
        <w:tab w:val="left" w:pos="1134"/>
      </w:tabs>
      <w:spacing w:line="360" w:lineRule="auto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3">
    <w:name w:val="Основной текст ГОСТ 7.32-2017 Знак"/>
    <w:basedOn w:val="Standard0"/>
    <w:link w:val="732-20172"/>
    <w:rsid w:val="00F2037F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2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0"/>
    <w:rsid w:val="00F75E8A"/>
    <w:rPr>
      <w:rFonts w:ascii="Times New Roman" w:eastAsia="Times New Roman" w:hAnsi="Times New Roman" w:cs="Arial"/>
      <w:b/>
      <w:color w:val="000000"/>
      <w:kern w:val="3"/>
      <w:sz w:val="28"/>
      <w:szCs w:val="29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2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1">
    <w:name w:val="Нумерованный список ГОСТ 7.32-2017"/>
    <w:basedOn w:val="732-20172"/>
    <w:link w:val="732-2017d"/>
    <w:qFormat/>
    <w:rsid w:val="002A45FD"/>
    <w:pPr>
      <w:numPr>
        <w:numId w:val="8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3"/>
    <w:link w:val="732-20171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2"/>
    <w:link w:val="732-2017f"/>
    <w:qFormat/>
    <w:rsid w:val="00B663F0"/>
    <w:pPr>
      <w:numPr>
        <w:numId w:val="11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2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3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2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2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2"/>
    <w:autoRedefine/>
    <w:qFormat/>
    <w:rsid w:val="000F124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noProof/>
      <w:kern w:val="3"/>
      <w:sz w:val="24"/>
      <w:szCs w:val="24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828C-E636-4C14-AA03-8921E94E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1</TotalTime>
  <Pages>1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4</cp:revision>
  <cp:lastPrinted>2022-04-06T14:50:00Z</cp:lastPrinted>
  <dcterms:created xsi:type="dcterms:W3CDTF">2022-03-23T12:05:00Z</dcterms:created>
  <dcterms:modified xsi:type="dcterms:W3CDTF">2022-04-06T14:50:00Z</dcterms:modified>
</cp:coreProperties>
</file>