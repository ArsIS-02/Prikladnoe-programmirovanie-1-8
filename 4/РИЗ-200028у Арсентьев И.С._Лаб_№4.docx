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2F600" w14:textId="56D7EC0B" w:rsidR="00F75E8A" w:rsidRDefault="00F75E8A" w:rsidP="00F75E8A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Министерство науки и высшего образования РФ</w:t>
      </w:r>
    </w:p>
    <w:p w14:paraId="03940B7C" w14:textId="77777777" w:rsidR="00F75E8A" w:rsidRPr="00CA0317" w:rsidRDefault="00F75E8A" w:rsidP="00F75E8A">
      <w:pPr>
        <w:jc w:val="center"/>
        <w:rPr>
          <w:sz w:val="28"/>
          <w:szCs w:val="28"/>
        </w:rPr>
      </w:pPr>
      <w:r w:rsidRPr="00CA0317">
        <w:rPr>
          <w:sz w:val="28"/>
          <w:szCs w:val="28"/>
        </w:rPr>
        <w:t xml:space="preserve">ФГАОУ ВО «Уральский федеральный университет </w:t>
      </w:r>
    </w:p>
    <w:p w14:paraId="61895156" w14:textId="77777777" w:rsidR="00F75E8A" w:rsidRDefault="00F75E8A" w:rsidP="00F75E8A">
      <w:pPr>
        <w:jc w:val="center"/>
        <w:rPr>
          <w:sz w:val="28"/>
          <w:szCs w:val="28"/>
        </w:rPr>
      </w:pPr>
      <w:r w:rsidRPr="00CA0317">
        <w:rPr>
          <w:sz w:val="28"/>
          <w:szCs w:val="28"/>
        </w:rPr>
        <w:t>имени первого Президента России Б. Н. Ельцина»</w:t>
      </w:r>
    </w:p>
    <w:p w14:paraId="6C024068" w14:textId="77777777" w:rsidR="00F75E8A" w:rsidRDefault="00F75E8A" w:rsidP="00F75E8A">
      <w:pPr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2D6DD2C3" w14:textId="77777777" w:rsidR="00F75E8A" w:rsidRDefault="00F75E8A" w:rsidP="00F75E8A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2961D0CE" w14:textId="77777777" w:rsidR="00F75E8A" w:rsidRDefault="00F75E8A" w:rsidP="00F75E8A">
      <w:pPr>
        <w:jc w:val="center"/>
        <w:rPr>
          <w:sz w:val="28"/>
          <w:szCs w:val="28"/>
        </w:rPr>
      </w:pPr>
    </w:p>
    <w:p w14:paraId="28943891" w14:textId="77777777" w:rsidR="00F75E8A" w:rsidRDefault="00F75E8A" w:rsidP="00F75E8A">
      <w:pPr>
        <w:jc w:val="center"/>
        <w:rPr>
          <w:sz w:val="28"/>
          <w:szCs w:val="28"/>
        </w:rPr>
      </w:pPr>
    </w:p>
    <w:p w14:paraId="594AE253" w14:textId="77777777" w:rsidR="00F75E8A" w:rsidRDefault="00F75E8A" w:rsidP="00F75E8A">
      <w:pPr>
        <w:jc w:val="center"/>
        <w:rPr>
          <w:sz w:val="28"/>
          <w:szCs w:val="28"/>
        </w:rPr>
      </w:pPr>
    </w:p>
    <w:p w14:paraId="28D96737" w14:textId="77777777" w:rsidR="00F75E8A" w:rsidRDefault="00F75E8A" w:rsidP="00F75E8A">
      <w:pPr>
        <w:jc w:val="center"/>
        <w:rPr>
          <w:sz w:val="28"/>
          <w:szCs w:val="28"/>
        </w:rPr>
      </w:pPr>
    </w:p>
    <w:p w14:paraId="37597363" w14:textId="77777777" w:rsidR="00F75E8A" w:rsidRDefault="00F75E8A" w:rsidP="00F75E8A">
      <w:pPr>
        <w:jc w:val="center"/>
        <w:rPr>
          <w:sz w:val="28"/>
          <w:szCs w:val="28"/>
        </w:rPr>
      </w:pPr>
    </w:p>
    <w:p w14:paraId="7DAC5E99" w14:textId="735C13F4" w:rsidR="00F75E8A" w:rsidRPr="00EB047C" w:rsidRDefault="00F75E8A" w:rsidP="00F75E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ЛАБОРАТОРНОЙ РАБОТЕ </w:t>
      </w:r>
      <w:r w:rsidR="001E3F21">
        <w:rPr>
          <w:b/>
          <w:sz w:val="32"/>
          <w:szCs w:val="32"/>
        </w:rPr>
        <w:t>№</w:t>
      </w:r>
      <w:r w:rsidR="00DD651A" w:rsidRPr="00EB047C">
        <w:rPr>
          <w:b/>
          <w:sz w:val="32"/>
          <w:szCs w:val="32"/>
        </w:rPr>
        <w:t>4</w:t>
      </w:r>
    </w:p>
    <w:p w14:paraId="58B61847" w14:textId="77777777" w:rsidR="00F75E8A" w:rsidRDefault="00F75E8A" w:rsidP="00F75E8A">
      <w:pPr>
        <w:jc w:val="center"/>
        <w:rPr>
          <w:sz w:val="28"/>
          <w:szCs w:val="28"/>
        </w:rPr>
      </w:pPr>
    </w:p>
    <w:p w14:paraId="5CCE5001" w14:textId="46D151C1" w:rsidR="00F75E8A" w:rsidRDefault="00F75E8A" w:rsidP="00F75E8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265BBE">
        <w:rPr>
          <w:sz w:val="28"/>
          <w:szCs w:val="28"/>
        </w:rPr>
        <w:t>Прикладное программирование</w:t>
      </w:r>
      <w:r>
        <w:rPr>
          <w:sz w:val="28"/>
          <w:szCs w:val="28"/>
        </w:rPr>
        <w:t>»</w:t>
      </w:r>
    </w:p>
    <w:p w14:paraId="4004DC95" w14:textId="77777777" w:rsidR="00F75E8A" w:rsidRDefault="00F75E8A" w:rsidP="00F75E8A">
      <w:pPr>
        <w:jc w:val="center"/>
        <w:rPr>
          <w:sz w:val="28"/>
          <w:szCs w:val="28"/>
        </w:rPr>
      </w:pPr>
    </w:p>
    <w:p w14:paraId="7C886BA2" w14:textId="2672497E" w:rsidR="00F75E8A" w:rsidRPr="00DD651A" w:rsidRDefault="00F75E8A" w:rsidP="0072517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DD651A">
        <w:rPr>
          <w:rStyle w:val="732-20173"/>
          <w:szCs w:val="28"/>
        </w:rPr>
        <w:t>Приобретение навыков обработки строковых данных</w:t>
      </w:r>
    </w:p>
    <w:p w14:paraId="76DE7F71" w14:textId="77777777" w:rsidR="00F75E8A" w:rsidRDefault="00F75E8A" w:rsidP="00F75E8A">
      <w:pPr>
        <w:rPr>
          <w:sz w:val="28"/>
          <w:szCs w:val="28"/>
        </w:rPr>
      </w:pPr>
    </w:p>
    <w:p w14:paraId="50CC0391" w14:textId="77777777" w:rsidR="00F75E8A" w:rsidRDefault="00F75E8A" w:rsidP="00F75E8A">
      <w:pPr>
        <w:rPr>
          <w:sz w:val="28"/>
          <w:szCs w:val="28"/>
        </w:rPr>
      </w:pPr>
    </w:p>
    <w:p w14:paraId="3DB1B2B5" w14:textId="77777777" w:rsidR="00F75E8A" w:rsidRDefault="00F75E8A" w:rsidP="00F75E8A">
      <w:pPr>
        <w:rPr>
          <w:sz w:val="28"/>
          <w:szCs w:val="28"/>
        </w:rPr>
      </w:pPr>
    </w:p>
    <w:p w14:paraId="6521AC35" w14:textId="1CE48387" w:rsidR="00F75E8A" w:rsidRPr="006D5089" w:rsidRDefault="00F75E8A" w:rsidP="00F75E8A">
      <w:pPr>
        <w:rPr>
          <w:sz w:val="28"/>
          <w:szCs w:val="28"/>
        </w:rPr>
      </w:pPr>
      <w:r>
        <w:rPr>
          <w:sz w:val="28"/>
          <w:szCs w:val="28"/>
        </w:rPr>
        <w:t>Студент группы РИЗ-200028</w:t>
      </w:r>
      <w:proofErr w:type="gramStart"/>
      <w:r>
        <w:rPr>
          <w:sz w:val="28"/>
          <w:szCs w:val="28"/>
        </w:rPr>
        <w:t xml:space="preserve">у:   </w:t>
      </w:r>
      <w:proofErr w:type="gramEnd"/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E3F21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="00265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С. </w:t>
      </w:r>
      <w:r w:rsidR="001E3F21">
        <w:rPr>
          <w:sz w:val="28"/>
          <w:szCs w:val="28"/>
        </w:rPr>
        <w:t>Арсентьев</w:t>
      </w:r>
    </w:p>
    <w:p w14:paraId="57D86104" w14:textId="59FEBEA4" w:rsidR="00F75E8A" w:rsidRDefault="00F75E8A" w:rsidP="00F75E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65BBE">
        <w:rPr>
          <w:sz w:val="28"/>
          <w:szCs w:val="28"/>
        </w:rPr>
        <w:t>О</w:t>
      </w:r>
      <w:r w:rsidR="00E749F2">
        <w:rPr>
          <w:sz w:val="28"/>
          <w:szCs w:val="28"/>
        </w:rPr>
        <w:t>.</w:t>
      </w:r>
      <w:r w:rsidR="00265BBE">
        <w:rPr>
          <w:sz w:val="28"/>
          <w:szCs w:val="28"/>
        </w:rPr>
        <w:t xml:space="preserve"> Л. Чагаева</w:t>
      </w:r>
      <w:r>
        <w:rPr>
          <w:sz w:val="28"/>
          <w:szCs w:val="28"/>
        </w:rPr>
        <w:t>,</w:t>
      </w:r>
    </w:p>
    <w:p w14:paraId="230EC8A5" w14:textId="4F696BAD" w:rsidR="00F75E8A" w:rsidRDefault="00F75E8A" w:rsidP="00F75E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749F2">
        <w:rPr>
          <w:sz w:val="28"/>
          <w:szCs w:val="28"/>
        </w:rPr>
        <w:t>ст. преподаватель</w:t>
      </w:r>
    </w:p>
    <w:p w14:paraId="00E416F8" w14:textId="77777777" w:rsidR="00F75E8A" w:rsidRDefault="00F75E8A" w:rsidP="00F75E8A">
      <w:pPr>
        <w:jc w:val="center"/>
        <w:rPr>
          <w:sz w:val="28"/>
          <w:szCs w:val="28"/>
        </w:rPr>
      </w:pPr>
    </w:p>
    <w:p w14:paraId="4951D3DA" w14:textId="77777777" w:rsidR="00F75E8A" w:rsidRDefault="00F75E8A" w:rsidP="00F75E8A">
      <w:pPr>
        <w:jc w:val="center"/>
        <w:rPr>
          <w:sz w:val="28"/>
          <w:szCs w:val="28"/>
        </w:rPr>
      </w:pPr>
    </w:p>
    <w:p w14:paraId="63392F08" w14:textId="77777777" w:rsidR="00F75E8A" w:rsidRDefault="00F75E8A" w:rsidP="00F75E8A">
      <w:pPr>
        <w:jc w:val="center"/>
        <w:rPr>
          <w:sz w:val="28"/>
          <w:szCs w:val="28"/>
        </w:rPr>
      </w:pPr>
    </w:p>
    <w:p w14:paraId="23CE2D3C" w14:textId="77777777" w:rsidR="00F75E8A" w:rsidRDefault="00F75E8A" w:rsidP="00F75E8A">
      <w:pPr>
        <w:jc w:val="center"/>
        <w:rPr>
          <w:sz w:val="28"/>
          <w:szCs w:val="28"/>
        </w:rPr>
      </w:pPr>
    </w:p>
    <w:p w14:paraId="37AA1CC8" w14:textId="4996CB98" w:rsidR="00F75E8A" w:rsidRDefault="00F75E8A" w:rsidP="00F75E8A">
      <w:pPr>
        <w:jc w:val="center"/>
        <w:rPr>
          <w:sz w:val="28"/>
          <w:szCs w:val="28"/>
        </w:rPr>
      </w:pPr>
    </w:p>
    <w:p w14:paraId="390D568B" w14:textId="77777777" w:rsidR="000F124B" w:rsidRPr="006D5089" w:rsidRDefault="000F124B" w:rsidP="00F75E8A">
      <w:pPr>
        <w:jc w:val="center"/>
        <w:rPr>
          <w:sz w:val="28"/>
          <w:szCs w:val="28"/>
        </w:rPr>
      </w:pPr>
    </w:p>
    <w:p w14:paraId="141EF129" w14:textId="097A1E73" w:rsidR="00F75E8A" w:rsidRDefault="00F75E8A" w:rsidP="00F75E8A">
      <w:pPr>
        <w:jc w:val="center"/>
        <w:rPr>
          <w:sz w:val="28"/>
          <w:szCs w:val="28"/>
        </w:rPr>
      </w:pPr>
    </w:p>
    <w:p w14:paraId="2CEED3AE" w14:textId="77777777" w:rsidR="00DD651A" w:rsidRPr="006D5089" w:rsidRDefault="00DD651A" w:rsidP="00F75E8A">
      <w:pPr>
        <w:jc w:val="center"/>
        <w:rPr>
          <w:sz w:val="28"/>
          <w:szCs w:val="28"/>
        </w:rPr>
      </w:pPr>
    </w:p>
    <w:p w14:paraId="021676D5" w14:textId="7F611960" w:rsidR="00F75E8A" w:rsidRPr="00C05962" w:rsidRDefault="00F75E8A" w:rsidP="00F75E8A">
      <w:pPr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</w:t>
      </w:r>
      <w:r w:rsidRPr="00F75E8A">
        <w:rPr>
          <w:sz w:val="28"/>
          <w:szCs w:val="28"/>
        </w:rPr>
        <w:t>2</w:t>
      </w:r>
      <w:r w:rsidR="00265BBE">
        <w:rPr>
          <w:sz w:val="28"/>
          <w:szCs w:val="28"/>
        </w:rPr>
        <w:t>2</w:t>
      </w:r>
    </w:p>
    <w:p w14:paraId="763392A8" w14:textId="5011321C" w:rsidR="00F75E8A" w:rsidRPr="00F75E8A" w:rsidRDefault="00F75E8A" w:rsidP="00F75E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8403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A41124" w14:textId="4D79D3C9" w:rsidR="00F75E8A" w:rsidRDefault="00F75E8A">
          <w:pPr>
            <w:pStyle w:val="a3"/>
          </w:pPr>
        </w:p>
        <w:p w14:paraId="38F4C17D" w14:textId="3EFD5EC1" w:rsidR="005F6384" w:rsidRDefault="00F75E8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\h \z \t "Заголовки разделов ГОСТ 7.32-2017;1;Заголовки подразделов ГОСТ 7.32-2017;2" </w:instrText>
          </w:r>
          <w:r>
            <w:fldChar w:fldCharType="separate"/>
          </w:r>
          <w:hyperlink w:anchor="_Toc100142336" w:history="1">
            <w:r w:rsidR="005F6384" w:rsidRPr="00E84285">
              <w:rPr>
                <w:rStyle w:val="a4"/>
                <w:noProof/>
              </w:rPr>
              <w:t>1</w:t>
            </w:r>
            <w:r w:rsidR="005F6384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</w:rPr>
              <w:tab/>
            </w:r>
            <w:r w:rsidR="005F6384" w:rsidRPr="00E84285">
              <w:rPr>
                <w:rStyle w:val="a4"/>
                <w:noProof/>
              </w:rPr>
              <w:t>Постановка задачи</w:t>
            </w:r>
            <w:r w:rsidR="005F6384">
              <w:rPr>
                <w:noProof/>
                <w:webHidden/>
              </w:rPr>
              <w:tab/>
            </w:r>
            <w:r w:rsidR="005F6384">
              <w:rPr>
                <w:noProof/>
                <w:webHidden/>
              </w:rPr>
              <w:fldChar w:fldCharType="begin"/>
            </w:r>
            <w:r w:rsidR="005F6384">
              <w:rPr>
                <w:noProof/>
                <w:webHidden/>
              </w:rPr>
              <w:instrText xml:space="preserve"> PAGEREF _Toc100142336 \h </w:instrText>
            </w:r>
            <w:r w:rsidR="005F6384">
              <w:rPr>
                <w:noProof/>
                <w:webHidden/>
              </w:rPr>
            </w:r>
            <w:r w:rsidR="005F6384">
              <w:rPr>
                <w:noProof/>
                <w:webHidden/>
              </w:rPr>
              <w:fldChar w:fldCharType="separate"/>
            </w:r>
            <w:r w:rsidR="0022556F">
              <w:rPr>
                <w:noProof/>
                <w:webHidden/>
              </w:rPr>
              <w:t>3</w:t>
            </w:r>
            <w:r w:rsidR="005F6384">
              <w:rPr>
                <w:noProof/>
                <w:webHidden/>
              </w:rPr>
              <w:fldChar w:fldCharType="end"/>
            </w:r>
          </w:hyperlink>
        </w:p>
        <w:p w14:paraId="20AFB0D4" w14:textId="1EA264C8" w:rsidR="005F6384" w:rsidRDefault="00552BEB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</w:rPr>
          </w:pPr>
          <w:hyperlink w:anchor="_Toc100142337" w:history="1">
            <w:r w:rsidR="005F6384" w:rsidRPr="00E84285">
              <w:rPr>
                <w:rStyle w:val="a4"/>
                <w:noProof/>
              </w:rPr>
              <w:t>2</w:t>
            </w:r>
            <w:r w:rsidR="005F6384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</w:rPr>
              <w:tab/>
            </w:r>
            <w:r w:rsidR="005F6384" w:rsidRPr="00E84285">
              <w:rPr>
                <w:rStyle w:val="a4"/>
                <w:noProof/>
              </w:rPr>
              <w:t>Описание работы</w:t>
            </w:r>
            <w:r w:rsidR="005F6384">
              <w:rPr>
                <w:noProof/>
                <w:webHidden/>
              </w:rPr>
              <w:tab/>
            </w:r>
            <w:r w:rsidR="005F6384">
              <w:rPr>
                <w:noProof/>
                <w:webHidden/>
              </w:rPr>
              <w:fldChar w:fldCharType="begin"/>
            </w:r>
            <w:r w:rsidR="005F6384">
              <w:rPr>
                <w:noProof/>
                <w:webHidden/>
              </w:rPr>
              <w:instrText xml:space="preserve"> PAGEREF _Toc100142337 \h </w:instrText>
            </w:r>
            <w:r w:rsidR="005F6384">
              <w:rPr>
                <w:noProof/>
                <w:webHidden/>
              </w:rPr>
            </w:r>
            <w:r w:rsidR="005F6384">
              <w:rPr>
                <w:noProof/>
                <w:webHidden/>
              </w:rPr>
              <w:fldChar w:fldCharType="separate"/>
            </w:r>
            <w:r w:rsidR="0022556F">
              <w:rPr>
                <w:noProof/>
                <w:webHidden/>
              </w:rPr>
              <w:t>4</w:t>
            </w:r>
            <w:r w:rsidR="005F6384">
              <w:rPr>
                <w:noProof/>
                <w:webHidden/>
              </w:rPr>
              <w:fldChar w:fldCharType="end"/>
            </w:r>
          </w:hyperlink>
        </w:p>
        <w:p w14:paraId="0F1F7562" w14:textId="5C550B30" w:rsidR="005F6384" w:rsidRDefault="00552BEB">
          <w:pPr>
            <w:pStyle w:val="2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00142338" w:history="1">
            <w:r w:rsidR="005F6384" w:rsidRPr="00E84285">
              <w:rPr>
                <w:rStyle w:val="a4"/>
                <w:noProof/>
              </w:rPr>
              <w:t>2.1. Выполнение поставленных задач.</w:t>
            </w:r>
            <w:r w:rsidR="005F6384">
              <w:rPr>
                <w:noProof/>
                <w:webHidden/>
              </w:rPr>
              <w:tab/>
            </w:r>
            <w:r w:rsidR="005F6384">
              <w:rPr>
                <w:noProof/>
                <w:webHidden/>
              </w:rPr>
              <w:fldChar w:fldCharType="begin"/>
            </w:r>
            <w:r w:rsidR="005F6384">
              <w:rPr>
                <w:noProof/>
                <w:webHidden/>
              </w:rPr>
              <w:instrText xml:space="preserve"> PAGEREF _Toc100142338 \h </w:instrText>
            </w:r>
            <w:r w:rsidR="005F6384">
              <w:rPr>
                <w:noProof/>
                <w:webHidden/>
              </w:rPr>
            </w:r>
            <w:r w:rsidR="005F6384">
              <w:rPr>
                <w:noProof/>
                <w:webHidden/>
              </w:rPr>
              <w:fldChar w:fldCharType="separate"/>
            </w:r>
            <w:r w:rsidR="0022556F">
              <w:rPr>
                <w:noProof/>
                <w:webHidden/>
              </w:rPr>
              <w:t>4</w:t>
            </w:r>
            <w:r w:rsidR="005F6384">
              <w:rPr>
                <w:noProof/>
                <w:webHidden/>
              </w:rPr>
              <w:fldChar w:fldCharType="end"/>
            </w:r>
          </w:hyperlink>
        </w:p>
        <w:p w14:paraId="44E6E534" w14:textId="67A3FA70" w:rsidR="005F6384" w:rsidRDefault="00552BEB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</w:rPr>
          </w:pPr>
          <w:hyperlink w:anchor="_Toc100142339" w:history="1">
            <w:r w:rsidR="005F6384" w:rsidRPr="00E84285">
              <w:rPr>
                <w:rStyle w:val="a4"/>
                <w:noProof/>
              </w:rPr>
              <w:t>3</w:t>
            </w:r>
            <w:r w:rsidR="005F6384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</w:rPr>
              <w:tab/>
            </w:r>
            <w:r w:rsidR="005F6384" w:rsidRPr="00E84285">
              <w:rPr>
                <w:rStyle w:val="a4"/>
                <w:noProof/>
              </w:rPr>
              <w:t>Выводы по лабораторной работе</w:t>
            </w:r>
            <w:r w:rsidR="005F6384">
              <w:rPr>
                <w:noProof/>
                <w:webHidden/>
              </w:rPr>
              <w:tab/>
            </w:r>
            <w:r w:rsidR="005F6384">
              <w:rPr>
                <w:noProof/>
                <w:webHidden/>
              </w:rPr>
              <w:fldChar w:fldCharType="begin"/>
            </w:r>
            <w:r w:rsidR="005F6384">
              <w:rPr>
                <w:noProof/>
                <w:webHidden/>
              </w:rPr>
              <w:instrText xml:space="preserve"> PAGEREF _Toc100142339 \h </w:instrText>
            </w:r>
            <w:r w:rsidR="005F6384">
              <w:rPr>
                <w:noProof/>
                <w:webHidden/>
              </w:rPr>
            </w:r>
            <w:r w:rsidR="005F6384">
              <w:rPr>
                <w:noProof/>
                <w:webHidden/>
              </w:rPr>
              <w:fldChar w:fldCharType="separate"/>
            </w:r>
            <w:r w:rsidR="0022556F">
              <w:rPr>
                <w:noProof/>
                <w:webHidden/>
              </w:rPr>
              <w:t>13</w:t>
            </w:r>
            <w:r w:rsidR="005F6384">
              <w:rPr>
                <w:noProof/>
                <w:webHidden/>
              </w:rPr>
              <w:fldChar w:fldCharType="end"/>
            </w:r>
          </w:hyperlink>
        </w:p>
        <w:p w14:paraId="3F327476" w14:textId="68F3C2FF" w:rsidR="00F75E8A" w:rsidRDefault="00F75E8A">
          <w:r>
            <w:fldChar w:fldCharType="end"/>
          </w:r>
        </w:p>
      </w:sdtContent>
    </w:sdt>
    <w:p w14:paraId="198397F3" w14:textId="77777777" w:rsidR="009A7D5C" w:rsidRDefault="009A7D5C">
      <w:pPr>
        <w:spacing w:after="160" w:line="259" w:lineRule="auto"/>
        <w:rPr>
          <w:rFonts w:eastAsiaTheme="minorHAnsi" w:cs="Arial"/>
          <w:b/>
          <w:color w:val="000000"/>
          <w:kern w:val="3"/>
          <w:sz w:val="28"/>
          <w:szCs w:val="29"/>
          <w:lang w:eastAsia="en-US"/>
        </w:rPr>
      </w:pPr>
      <w:r>
        <w:br w:type="page"/>
      </w:r>
    </w:p>
    <w:p w14:paraId="16A37EAC" w14:textId="6A181943" w:rsidR="00F75E8A" w:rsidRPr="007D365A" w:rsidRDefault="00F75E8A" w:rsidP="007D365A">
      <w:pPr>
        <w:pStyle w:val="732-20170"/>
        <w:rPr>
          <w:sz w:val="24"/>
          <w:szCs w:val="24"/>
        </w:rPr>
      </w:pPr>
      <w:bookmarkStart w:id="1" w:name="_Toc100142336"/>
      <w:r w:rsidRPr="007D365A">
        <w:rPr>
          <w:sz w:val="24"/>
          <w:szCs w:val="24"/>
        </w:rPr>
        <w:lastRenderedPageBreak/>
        <w:t>Постановка задачи</w:t>
      </w:r>
      <w:bookmarkEnd w:id="1"/>
    </w:p>
    <w:p w14:paraId="03FB865F" w14:textId="5F52E600" w:rsidR="00B66EAA" w:rsidRDefault="00E749F2" w:rsidP="00B66EAA">
      <w:pPr>
        <w:pStyle w:val="af0"/>
        <w:rPr>
          <w:noProof/>
        </w:rPr>
      </w:pPr>
      <w:r w:rsidRPr="007D365A">
        <w:rPr>
          <w:noProof/>
        </w:rPr>
        <w:t>Цель:</w:t>
      </w:r>
    </w:p>
    <w:p w14:paraId="0A4E7BEC" w14:textId="7F52C1C3" w:rsidR="00B66EAA" w:rsidRDefault="004D7A99" w:rsidP="00B66EAA">
      <w:pPr>
        <w:pStyle w:val="af0"/>
        <w:numPr>
          <w:ilvl w:val="0"/>
          <w:numId w:val="42"/>
        </w:numPr>
      </w:pPr>
      <w:r>
        <w:rPr>
          <w:noProof/>
        </w:rPr>
        <w:t>Познакомиться с библиотечными функциями работы со строками, написать программу, которая использует эти функции.</w:t>
      </w:r>
    </w:p>
    <w:p w14:paraId="0A31E724" w14:textId="6708AEB1" w:rsidR="00B66EAA" w:rsidRDefault="00B66EAA" w:rsidP="00B66EAA">
      <w:pPr>
        <w:pStyle w:val="af0"/>
        <w:numPr>
          <w:ilvl w:val="0"/>
          <w:numId w:val="42"/>
        </w:numPr>
      </w:pPr>
      <w:r>
        <w:rPr>
          <w:noProof/>
        </w:rPr>
        <w:t xml:space="preserve">Написать </w:t>
      </w:r>
      <w:r w:rsidR="004D7A99">
        <w:rPr>
          <w:noProof/>
        </w:rPr>
        <w:t>свои варианты варианты функций:</w:t>
      </w:r>
    </w:p>
    <w:p w14:paraId="5322B5FC" w14:textId="1CD3BE20" w:rsidR="004D7A99" w:rsidRDefault="004D7A99" w:rsidP="004D7A99">
      <w:pPr>
        <w:pStyle w:val="af0"/>
        <w:numPr>
          <w:ilvl w:val="0"/>
          <w:numId w:val="43"/>
        </w:numPr>
      </w:pPr>
      <w:r>
        <w:t xml:space="preserve">Определения длины </w:t>
      </w:r>
      <w:proofErr w:type="gramStart"/>
      <w:r>
        <w:t>строки(</w:t>
      </w:r>
      <w:proofErr w:type="gramEnd"/>
      <w:r>
        <w:t>3 способа)</w:t>
      </w:r>
    </w:p>
    <w:p w14:paraId="0231955D" w14:textId="08043E96" w:rsidR="004D7A99" w:rsidRDefault="004D7A99" w:rsidP="004D7A99">
      <w:pPr>
        <w:pStyle w:val="af0"/>
        <w:numPr>
          <w:ilvl w:val="0"/>
          <w:numId w:val="43"/>
        </w:numPr>
      </w:pPr>
      <w:r>
        <w:t>Копирования строк</w:t>
      </w:r>
    </w:p>
    <w:p w14:paraId="25E1BB8A" w14:textId="7CABA975" w:rsidR="004D7A99" w:rsidRDefault="005571CC" w:rsidP="004D7A99">
      <w:pPr>
        <w:pStyle w:val="af0"/>
        <w:numPr>
          <w:ilvl w:val="0"/>
          <w:numId w:val="43"/>
        </w:numPr>
      </w:pPr>
      <w:r>
        <w:t>Сравнения строк</w:t>
      </w:r>
    </w:p>
    <w:p w14:paraId="6090E1CA" w14:textId="4F57EEE5" w:rsidR="005571CC" w:rsidRDefault="005571CC" w:rsidP="004D7A99">
      <w:pPr>
        <w:pStyle w:val="af0"/>
        <w:numPr>
          <w:ilvl w:val="0"/>
          <w:numId w:val="43"/>
        </w:numPr>
      </w:pPr>
      <w:r>
        <w:t>Конкатенации строк</w:t>
      </w:r>
    </w:p>
    <w:p w14:paraId="291554DD" w14:textId="0E76FE6A" w:rsidR="00B66EAA" w:rsidRDefault="005571CC" w:rsidP="00B66EAA">
      <w:pPr>
        <w:pStyle w:val="af0"/>
        <w:numPr>
          <w:ilvl w:val="0"/>
          <w:numId w:val="42"/>
        </w:numPr>
      </w:pPr>
      <w:r>
        <w:rPr>
          <w:noProof/>
        </w:rPr>
        <w:t>Переписать функции так, чтобы они использовали динамическую память при задании строк</w:t>
      </w:r>
    </w:p>
    <w:p w14:paraId="060ACF2D" w14:textId="6FDBEE92" w:rsidR="005571CC" w:rsidRDefault="005571CC" w:rsidP="00B66EAA">
      <w:pPr>
        <w:pStyle w:val="af0"/>
        <w:numPr>
          <w:ilvl w:val="0"/>
          <w:numId w:val="42"/>
        </w:numPr>
      </w:pPr>
      <w:r>
        <w:rPr>
          <w:noProof/>
        </w:rPr>
        <w:t xml:space="preserve">Изменить программу так, чтобы вместо </w:t>
      </w:r>
      <w:r>
        <w:rPr>
          <w:noProof/>
          <w:lang w:val="en-US"/>
        </w:rPr>
        <w:t>malloc</w:t>
      </w:r>
      <w:r w:rsidRPr="005571CC">
        <w:rPr>
          <w:noProof/>
        </w:rPr>
        <w:t xml:space="preserve">() </w:t>
      </w:r>
      <w:r>
        <w:rPr>
          <w:noProof/>
        </w:rPr>
        <w:t xml:space="preserve">использовалась функция </w:t>
      </w:r>
      <w:r>
        <w:rPr>
          <w:noProof/>
          <w:lang w:val="en-US"/>
        </w:rPr>
        <w:t>callloc</w:t>
      </w:r>
      <w:r w:rsidRPr="005571CC">
        <w:rPr>
          <w:noProof/>
        </w:rPr>
        <w:t>()</w:t>
      </w:r>
      <w:r>
        <w:rPr>
          <w:noProof/>
        </w:rPr>
        <w:t>, найти сходство и различия этих функций</w:t>
      </w:r>
    </w:p>
    <w:p w14:paraId="635C4B97" w14:textId="0FE4F8B2" w:rsidR="005571CC" w:rsidRDefault="005571CC" w:rsidP="00B66EAA">
      <w:pPr>
        <w:pStyle w:val="af0"/>
        <w:numPr>
          <w:ilvl w:val="0"/>
          <w:numId w:val="42"/>
        </w:numPr>
        <w:rPr>
          <w:noProof/>
        </w:rPr>
      </w:pPr>
      <w:r>
        <w:rPr>
          <w:noProof/>
        </w:rPr>
        <w:t>В программе организовать массив строк, применить функции, написанные в предыдущем пункте к строкам, составляющим этот массив</w:t>
      </w:r>
    </w:p>
    <w:p w14:paraId="5E256FAC" w14:textId="77777777" w:rsidR="005571CC" w:rsidRDefault="005571CC">
      <w:pPr>
        <w:spacing w:after="160" w:line="259" w:lineRule="auto"/>
        <w:ind w:firstLine="0"/>
        <w:jc w:val="left"/>
        <w:rPr>
          <w:noProof/>
          <w:kern w:val="3"/>
          <w:sz w:val="28"/>
          <w:szCs w:val="28"/>
        </w:rPr>
      </w:pPr>
      <w:r>
        <w:rPr>
          <w:noProof/>
        </w:rPr>
        <w:br w:type="page"/>
      </w:r>
    </w:p>
    <w:p w14:paraId="61DF1057" w14:textId="55104657" w:rsidR="00F75E8A" w:rsidRPr="003F400D" w:rsidRDefault="00F75E8A" w:rsidP="007D365A">
      <w:pPr>
        <w:pStyle w:val="732-20170"/>
        <w:rPr>
          <w:szCs w:val="28"/>
        </w:rPr>
      </w:pPr>
      <w:bookmarkStart w:id="2" w:name="_Toc100142337"/>
      <w:r w:rsidRPr="003F400D">
        <w:rPr>
          <w:szCs w:val="28"/>
        </w:rPr>
        <w:lastRenderedPageBreak/>
        <w:t>Описание работы</w:t>
      </w:r>
      <w:bookmarkEnd w:id="2"/>
    </w:p>
    <w:p w14:paraId="6C676AD8" w14:textId="1C8A26D0" w:rsidR="00DC48E6" w:rsidRPr="003F400D" w:rsidRDefault="00DC48E6" w:rsidP="007D365A">
      <w:pPr>
        <w:pStyle w:val="732-2017"/>
        <w:numPr>
          <w:ilvl w:val="0"/>
          <w:numId w:val="0"/>
        </w:numPr>
        <w:ind w:left="709"/>
        <w:rPr>
          <w:noProof/>
          <w:szCs w:val="28"/>
        </w:rPr>
      </w:pPr>
      <w:bookmarkStart w:id="3" w:name="_Toc100142338"/>
      <w:r w:rsidRPr="003F400D">
        <w:rPr>
          <w:noProof/>
          <w:szCs w:val="28"/>
        </w:rPr>
        <w:t xml:space="preserve">2.1. </w:t>
      </w:r>
      <w:r w:rsidR="00725175" w:rsidRPr="003F400D">
        <w:rPr>
          <w:noProof/>
          <w:szCs w:val="28"/>
        </w:rPr>
        <w:t>В</w:t>
      </w:r>
      <w:r w:rsidR="00F2037F" w:rsidRPr="003F400D">
        <w:rPr>
          <w:noProof/>
          <w:szCs w:val="28"/>
        </w:rPr>
        <w:t>ыполнение поставленных задач.</w:t>
      </w:r>
      <w:bookmarkEnd w:id="3"/>
    </w:p>
    <w:p w14:paraId="619B15E7" w14:textId="49CE6DE4" w:rsidR="005571CC" w:rsidRPr="003F400D" w:rsidRDefault="005571CC" w:rsidP="005571CC">
      <w:pPr>
        <w:pStyle w:val="af0"/>
        <w:numPr>
          <w:ilvl w:val="0"/>
          <w:numId w:val="44"/>
        </w:numPr>
        <w:ind w:left="0" w:firstLine="0"/>
        <w:rPr>
          <w:b/>
          <w:bCs/>
          <w:sz w:val="24"/>
          <w:szCs w:val="24"/>
        </w:rPr>
      </w:pPr>
      <w:r w:rsidRPr="003F400D">
        <w:rPr>
          <w:b/>
          <w:bCs/>
          <w:i/>
          <w:iCs/>
          <w:noProof/>
          <w:sz w:val="24"/>
          <w:szCs w:val="24"/>
        </w:rPr>
        <w:t>Познакомиться с библиотечными функциями работы со строками, написать программу, которая использует эти функции.</w:t>
      </w:r>
    </w:p>
    <w:p w14:paraId="56F1DAA4" w14:textId="77777777" w:rsidR="005571CC" w:rsidRPr="003F400D" w:rsidRDefault="005571CC" w:rsidP="005571CC">
      <w:pPr>
        <w:pStyle w:val="af0"/>
        <w:ind w:left="709" w:firstLine="0"/>
        <w:rPr>
          <w:sz w:val="24"/>
          <w:szCs w:val="24"/>
        </w:rPr>
      </w:pPr>
      <w:proofErr w:type="spellStart"/>
      <w:proofErr w:type="gramStart"/>
      <w:r w:rsidRPr="003F400D">
        <w:rPr>
          <w:sz w:val="24"/>
          <w:szCs w:val="24"/>
        </w:rPr>
        <w:t>strlen</w:t>
      </w:r>
      <w:proofErr w:type="spellEnd"/>
      <w:r w:rsidRPr="003F400D">
        <w:rPr>
          <w:sz w:val="24"/>
          <w:szCs w:val="24"/>
        </w:rPr>
        <w:t>(</w:t>
      </w:r>
      <w:proofErr w:type="gramEnd"/>
      <w:r w:rsidRPr="003F400D">
        <w:rPr>
          <w:sz w:val="24"/>
          <w:szCs w:val="24"/>
        </w:rPr>
        <w:t xml:space="preserve">) — определение дины строки; </w:t>
      </w:r>
    </w:p>
    <w:p w14:paraId="175DA87C" w14:textId="2BD30D85" w:rsidR="005571CC" w:rsidRPr="003F400D" w:rsidRDefault="005571CC" w:rsidP="005571CC">
      <w:pPr>
        <w:pStyle w:val="af0"/>
        <w:ind w:left="709" w:firstLine="0"/>
        <w:rPr>
          <w:sz w:val="24"/>
          <w:szCs w:val="24"/>
        </w:rPr>
      </w:pPr>
      <w:proofErr w:type="spellStart"/>
      <w:proofErr w:type="gramStart"/>
      <w:r w:rsidRPr="003F400D">
        <w:rPr>
          <w:sz w:val="24"/>
          <w:szCs w:val="24"/>
        </w:rPr>
        <w:t>strcat</w:t>
      </w:r>
      <w:proofErr w:type="spellEnd"/>
      <w:r w:rsidRPr="003F400D">
        <w:rPr>
          <w:sz w:val="24"/>
          <w:szCs w:val="24"/>
        </w:rPr>
        <w:t>(</w:t>
      </w:r>
      <w:proofErr w:type="gramEnd"/>
      <w:r w:rsidRPr="003F400D">
        <w:rPr>
          <w:sz w:val="24"/>
          <w:szCs w:val="24"/>
        </w:rPr>
        <w:t xml:space="preserve">) — конкатенация строк; </w:t>
      </w:r>
    </w:p>
    <w:p w14:paraId="7F156DE4" w14:textId="3DC366AE" w:rsidR="005571CC" w:rsidRPr="003F400D" w:rsidRDefault="005571CC" w:rsidP="005571CC">
      <w:pPr>
        <w:pStyle w:val="af0"/>
        <w:ind w:left="709" w:firstLine="0"/>
        <w:rPr>
          <w:sz w:val="24"/>
          <w:szCs w:val="24"/>
        </w:rPr>
      </w:pPr>
      <w:proofErr w:type="spellStart"/>
      <w:proofErr w:type="gramStart"/>
      <w:r w:rsidRPr="003F400D">
        <w:rPr>
          <w:sz w:val="24"/>
          <w:szCs w:val="24"/>
        </w:rPr>
        <w:t>strcpy</w:t>
      </w:r>
      <w:proofErr w:type="spellEnd"/>
      <w:r w:rsidRPr="003F400D">
        <w:rPr>
          <w:sz w:val="24"/>
          <w:szCs w:val="24"/>
        </w:rPr>
        <w:t>(</w:t>
      </w:r>
      <w:proofErr w:type="gramEnd"/>
      <w:r w:rsidRPr="003F400D">
        <w:rPr>
          <w:sz w:val="24"/>
          <w:szCs w:val="24"/>
        </w:rPr>
        <w:t xml:space="preserve">) - копирование строк </w:t>
      </w:r>
    </w:p>
    <w:p w14:paraId="0F5AA8E9" w14:textId="26AC1B77" w:rsidR="005571CC" w:rsidRPr="003F400D" w:rsidRDefault="005571CC" w:rsidP="005571CC">
      <w:pPr>
        <w:pStyle w:val="af0"/>
        <w:ind w:left="709" w:firstLine="0"/>
        <w:rPr>
          <w:sz w:val="24"/>
          <w:szCs w:val="24"/>
        </w:rPr>
      </w:pPr>
      <w:proofErr w:type="spellStart"/>
      <w:proofErr w:type="gramStart"/>
      <w:r w:rsidRPr="003F400D">
        <w:rPr>
          <w:sz w:val="24"/>
          <w:szCs w:val="24"/>
        </w:rPr>
        <w:t>strcmp</w:t>
      </w:r>
      <w:proofErr w:type="spellEnd"/>
      <w:r w:rsidRPr="003F400D">
        <w:rPr>
          <w:sz w:val="24"/>
          <w:szCs w:val="24"/>
        </w:rPr>
        <w:t>(</w:t>
      </w:r>
      <w:proofErr w:type="gramEnd"/>
      <w:r w:rsidRPr="003F400D">
        <w:rPr>
          <w:sz w:val="24"/>
          <w:szCs w:val="24"/>
        </w:rPr>
        <w:t>) - сравнение строк</w:t>
      </w:r>
    </w:p>
    <w:p w14:paraId="47A4414A" w14:textId="77777777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  <w:lang w:val="en-US"/>
        </w:rPr>
      </w:pPr>
      <w:r w:rsidRPr="003F400D">
        <w:rPr>
          <w:rFonts w:ascii="Lucida Console" w:hAnsi="Lucida Console"/>
          <w:sz w:val="24"/>
          <w:szCs w:val="24"/>
          <w:lang w:val="en-US"/>
        </w:rPr>
        <w:t>#include &lt;</w:t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string.h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&gt;</w:t>
      </w:r>
    </w:p>
    <w:p w14:paraId="03698063" w14:textId="77777777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  <w:lang w:val="en-US"/>
        </w:rPr>
      </w:pPr>
      <w:r w:rsidRPr="003F400D">
        <w:rPr>
          <w:rFonts w:ascii="Lucida Console" w:hAnsi="Lucida Console"/>
          <w:sz w:val="24"/>
          <w:szCs w:val="24"/>
          <w:lang w:val="en-US"/>
        </w:rPr>
        <w:t>#include &lt;iostream&gt;</w:t>
      </w:r>
    </w:p>
    <w:p w14:paraId="016F1AE7" w14:textId="77777777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  <w:lang w:val="en-US"/>
        </w:rPr>
      </w:pPr>
      <w:r w:rsidRPr="003F400D">
        <w:rPr>
          <w:rFonts w:ascii="Lucida Console" w:hAnsi="Lucida Console"/>
          <w:sz w:val="24"/>
          <w:szCs w:val="24"/>
          <w:lang w:val="en-US"/>
        </w:rPr>
        <w:t>using namespace std;</w:t>
      </w:r>
    </w:p>
    <w:p w14:paraId="1E67C798" w14:textId="77777777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  <w:lang w:val="en-US"/>
        </w:rPr>
      </w:pPr>
      <w:r w:rsidRPr="003F400D">
        <w:rPr>
          <w:rFonts w:ascii="Lucida Console" w:hAnsi="Lucida Console"/>
          <w:sz w:val="24"/>
          <w:szCs w:val="24"/>
          <w:lang w:val="en-US"/>
        </w:rPr>
        <w:t xml:space="preserve">void </w:t>
      </w:r>
      <w:proofErr w:type="gramStart"/>
      <w:r w:rsidRPr="003F400D">
        <w:rPr>
          <w:rFonts w:ascii="Lucida Console" w:hAnsi="Lucida Console"/>
          <w:sz w:val="24"/>
          <w:szCs w:val="24"/>
          <w:lang w:val="en-US"/>
        </w:rPr>
        <w:t>main(</w:t>
      </w:r>
      <w:proofErr w:type="gramEnd"/>
      <w:r w:rsidRPr="003F400D">
        <w:rPr>
          <w:rFonts w:ascii="Lucida Console" w:hAnsi="Lucida Console"/>
          <w:sz w:val="24"/>
          <w:szCs w:val="24"/>
          <w:lang w:val="en-US"/>
        </w:rPr>
        <w:t>) {</w:t>
      </w:r>
    </w:p>
    <w:p w14:paraId="0E60C420" w14:textId="77777777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  <w:lang w:val="en-US"/>
        </w:rPr>
      </w:pPr>
      <w:r w:rsidRPr="003F400D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proofErr w:type="gramStart"/>
      <w:r w:rsidRPr="003F400D">
        <w:rPr>
          <w:rFonts w:ascii="Lucida Console" w:hAnsi="Lucida Console"/>
          <w:sz w:val="24"/>
          <w:szCs w:val="24"/>
          <w:lang w:val="en-US"/>
        </w:rPr>
        <w:t>setlocale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sz w:val="24"/>
          <w:szCs w:val="24"/>
          <w:lang w:val="en-US"/>
        </w:rPr>
        <w:t>LC_ALL, "</w:t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ru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");</w:t>
      </w:r>
    </w:p>
    <w:p w14:paraId="3150BD8E" w14:textId="77777777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  <w:lang w:val="en-US"/>
        </w:rPr>
      </w:pPr>
      <w:r w:rsidRPr="003F400D">
        <w:rPr>
          <w:rFonts w:ascii="Lucida Console" w:hAnsi="Lucida Console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F400D">
        <w:rPr>
          <w:rFonts w:ascii="Lucida Console" w:hAnsi="Lucida Console"/>
          <w:sz w:val="24"/>
          <w:szCs w:val="24"/>
          <w:lang w:val="en-US"/>
        </w:rPr>
        <w:t>expl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[</w:t>
      </w:r>
      <w:proofErr w:type="gramEnd"/>
      <w:r w:rsidRPr="003F400D">
        <w:rPr>
          <w:rFonts w:ascii="Lucida Console" w:hAnsi="Lucida Console"/>
          <w:sz w:val="24"/>
          <w:szCs w:val="24"/>
          <w:lang w:val="en-US"/>
        </w:rPr>
        <w:t>20] = "12345656";</w:t>
      </w:r>
    </w:p>
    <w:p w14:paraId="0184BC15" w14:textId="77777777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  <w:lang w:val="en-US"/>
        </w:rPr>
      </w:pPr>
      <w:r w:rsidRPr="003F400D">
        <w:rPr>
          <w:rFonts w:ascii="Lucida Console" w:hAnsi="Lucida Console"/>
          <w:sz w:val="24"/>
          <w:szCs w:val="24"/>
          <w:lang w:val="en-US"/>
        </w:rPr>
        <w:tab/>
        <w:t>char expl1[20] = "</w:t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vcbcbcv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";</w:t>
      </w:r>
    </w:p>
    <w:p w14:paraId="5C301209" w14:textId="77777777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  <w:lang w:val="en-US"/>
        </w:rPr>
      </w:pPr>
      <w:r w:rsidRPr="003F400D">
        <w:rPr>
          <w:rFonts w:ascii="Lucida Console" w:hAnsi="Lucida Console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F400D">
        <w:rPr>
          <w:rFonts w:ascii="Lucida Console" w:hAnsi="Lucida Console"/>
          <w:sz w:val="24"/>
          <w:szCs w:val="24"/>
          <w:lang w:val="en-US"/>
        </w:rPr>
        <w:t>copyArr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[</w:t>
      </w:r>
      <w:proofErr w:type="gramEnd"/>
      <w:r w:rsidRPr="003F400D">
        <w:rPr>
          <w:rFonts w:ascii="Lucida Console" w:hAnsi="Lucida Console"/>
          <w:sz w:val="24"/>
          <w:szCs w:val="24"/>
          <w:lang w:val="en-US"/>
        </w:rPr>
        <w:t>20];</w:t>
      </w:r>
    </w:p>
    <w:p w14:paraId="3B30BF65" w14:textId="77777777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  <w:lang w:val="en-US"/>
        </w:rPr>
      </w:pPr>
      <w:r w:rsidRPr="003F400D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 xml:space="preserve"> &lt;&lt; "</w:t>
      </w:r>
      <w:r w:rsidRPr="003F400D">
        <w:rPr>
          <w:rFonts w:ascii="Lucida Console" w:hAnsi="Lucida Console"/>
          <w:sz w:val="24"/>
          <w:szCs w:val="24"/>
        </w:rPr>
        <w:t>Исходная</w:t>
      </w:r>
      <w:r w:rsidRPr="003F400D">
        <w:rPr>
          <w:rFonts w:ascii="Lucida Console" w:hAnsi="Lucida Console"/>
          <w:sz w:val="24"/>
          <w:szCs w:val="24"/>
          <w:lang w:val="en-US"/>
        </w:rPr>
        <w:t xml:space="preserve"> </w:t>
      </w:r>
      <w:r w:rsidRPr="003F400D">
        <w:rPr>
          <w:rFonts w:ascii="Lucida Console" w:hAnsi="Lucida Console"/>
          <w:sz w:val="24"/>
          <w:szCs w:val="24"/>
        </w:rPr>
        <w:t>строка</w:t>
      </w:r>
      <w:r w:rsidRPr="003F400D">
        <w:rPr>
          <w:rFonts w:ascii="Lucida Console" w:hAnsi="Lucida Console"/>
          <w:sz w:val="24"/>
          <w:szCs w:val="24"/>
          <w:lang w:val="en-US"/>
        </w:rPr>
        <w:t xml:space="preserve">" &lt;&lt; </w:t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;</w:t>
      </w:r>
    </w:p>
    <w:p w14:paraId="582B6466" w14:textId="77777777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  <w:lang w:val="en-US"/>
        </w:rPr>
      </w:pPr>
      <w:r w:rsidRPr="003F400D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 xml:space="preserve"> &lt;&lt; </w:t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expl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 xml:space="preserve"> &lt;&lt; </w:t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;</w:t>
      </w:r>
    </w:p>
    <w:p w14:paraId="13B78DAD" w14:textId="77777777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  <w:lang w:val="en-US"/>
        </w:rPr>
      </w:pPr>
      <w:r w:rsidRPr="003F400D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 xml:space="preserve"> &lt;&lt; "</w:t>
      </w:r>
      <w:r w:rsidRPr="003F400D">
        <w:rPr>
          <w:rFonts w:ascii="Lucida Console" w:hAnsi="Lucida Console"/>
          <w:sz w:val="24"/>
          <w:szCs w:val="24"/>
        </w:rPr>
        <w:t>Длина</w:t>
      </w:r>
      <w:r w:rsidRPr="003F400D">
        <w:rPr>
          <w:rFonts w:ascii="Lucida Console" w:hAnsi="Lucida Console"/>
          <w:sz w:val="24"/>
          <w:szCs w:val="24"/>
          <w:lang w:val="en-US"/>
        </w:rPr>
        <w:t xml:space="preserve"> </w:t>
      </w:r>
      <w:r w:rsidRPr="003F400D">
        <w:rPr>
          <w:rFonts w:ascii="Lucida Console" w:hAnsi="Lucida Console"/>
          <w:sz w:val="24"/>
          <w:szCs w:val="24"/>
        </w:rPr>
        <w:t>строки</w:t>
      </w:r>
      <w:r w:rsidRPr="003F400D">
        <w:rPr>
          <w:rFonts w:ascii="Lucida Console" w:hAnsi="Lucida Console"/>
          <w:sz w:val="24"/>
          <w:szCs w:val="24"/>
          <w:lang w:val="en-US"/>
        </w:rPr>
        <w:t xml:space="preserve">" &lt;&lt; </w:t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;</w:t>
      </w:r>
    </w:p>
    <w:p w14:paraId="03C2D98D" w14:textId="77777777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  <w:lang w:val="en-US"/>
        </w:rPr>
      </w:pPr>
      <w:r w:rsidRPr="003F400D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 xml:space="preserve"> &lt;&lt; </w:t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strlen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expl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 xml:space="preserve">) &lt;&lt; </w:t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;</w:t>
      </w:r>
    </w:p>
    <w:p w14:paraId="6520B66F" w14:textId="77777777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  <w:lang w:val="en-US"/>
        </w:rPr>
      </w:pPr>
      <w:r w:rsidRPr="003F400D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 xml:space="preserve"> &lt;&lt; "</w:t>
      </w:r>
      <w:r w:rsidRPr="003F400D">
        <w:rPr>
          <w:rFonts w:ascii="Lucida Console" w:hAnsi="Lucida Console"/>
          <w:sz w:val="24"/>
          <w:szCs w:val="24"/>
        </w:rPr>
        <w:t>Конкатенация</w:t>
      </w:r>
      <w:r w:rsidRPr="003F400D">
        <w:rPr>
          <w:rFonts w:ascii="Lucida Console" w:hAnsi="Lucida Console"/>
          <w:sz w:val="24"/>
          <w:szCs w:val="24"/>
          <w:lang w:val="en-US"/>
        </w:rPr>
        <w:t xml:space="preserve"> </w:t>
      </w:r>
      <w:r w:rsidRPr="003F400D">
        <w:rPr>
          <w:rFonts w:ascii="Lucida Console" w:hAnsi="Lucida Console"/>
          <w:sz w:val="24"/>
          <w:szCs w:val="24"/>
        </w:rPr>
        <w:t>строк</w:t>
      </w:r>
      <w:r w:rsidRPr="003F400D">
        <w:rPr>
          <w:rFonts w:ascii="Lucida Console" w:hAnsi="Lucida Console"/>
          <w:sz w:val="24"/>
          <w:szCs w:val="24"/>
          <w:lang w:val="en-US"/>
        </w:rPr>
        <w:t xml:space="preserve">" &lt;&lt; </w:t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;</w:t>
      </w:r>
    </w:p>
    <w:p w14:paraId="3303B3B7" w14:textId="77777777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  <w:lang w:val="en-US"/>
        </w:rPr>
      </w:pPr>
      <w:r w:rsidRPr="003F400D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strcat_</w:t>
      </w:r>
      <w:proofErr w:type="gramStart"/>
      <w:r w:rsidRPr="003F400D">
        <w:rPr>
          <w:rFonts w:ascii="Lucida Console" w:hAnsi="Lucida Console"/>
          <w:sz w:val="24"/>
          <w:szCs w:val="24"/>
          <w:lang w:val="en-US"/>
        </w:rPr>
        <w:t>s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proofErr w:type="gramEnd"/>
      <w:r w:rsidRPr="003F400D">
        <w:rPr>
          <w:rFonts w:ascii="Lucida Console" w:hAnsi="Lucida Console"/>
          <w:sz w:val="24"/>
          <w:szCs w:val="24"/>
          <w:lang w:val="en-US"/>
        </w:rPr>
        <w:t>expl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, expl1);</w:t>
      </w:r>
    </w:p>
    <w:p w14:paraId="301242D5" w14:textId="77777777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  <w:lang w:val="en-US"/>
        </w:rPr>
      </w:pPr>
      <w:r w:rsidRPr="003F400D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 xml:space="preserve"> &lt;&lt; </w:t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expl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 xml:space="preserve"> &lt;&lt; </w:t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;</w:t>
      </w:r>
    </w:p>
    <w:p w14:paraId="479AA691" w14:textId="77777777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  <w:lang w:val="en-US"/>
        </w:rPr>
      </w:pPr>
      <w:r w:rsidRPr="003F400D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 xml:space="preserve"> &lt;&lt; "</w:t>
      </w:r>
      <w:r w:rsidRPr="003F400D">
        <w:rPr>
          <w:rFonts w:ascii="Lucida Console" w:hAnsi="Lucida Console"/>
          <w:sz w:val="24"/>
          <w:szCs w:val="24"/>
        </w:rPr>
        <w:t>Копирование</w:t>
      </w:r>
      <w:r w:rsidRPr="003F400D">
        <w:rPr>
          <w:rFonts w:ascii="Lucida Console" w:hAnsi="Lucida Console"/>
          <w:sz w:val="24"/>
          <w:szCs w:val="24"/>
          <w:lang w:val="en-US"/>
        </w:rPr>
        <w:t xml:space="preserve"> </w:t>
      </w:r>
      <w:r w:rsidRPr="003F400D">
        <w:rPr>
          <w:rFonts w:ascii="Lucida Console" w:hAnsi="Lucida Console"/>
          <w:sz w:val="24"/>
          <w:szCs w:val="24"/>
        </w:rPr>
        <w:t>строк</w:t>
      </w:r>
      <w:r w:rsidRPr="003F400D">
        <w:rPr>
          <w:rFonts w:ascii="Lucida Console" w:hAnsi="Lucida Console"/>
          <w:sz w:val="24"/>
          <w:szCs w:val="24"/>
          <w:lang w:val="en-US"/>
        </w:rPr>
        <w:t xml:space="preserve">" &lt;&lt; </w:t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;</w:t>
      </w:r>
    </w:p>
    <w:p w14:paraId="12F4E391" w14:textId="77777777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  <w:lang w:val="en-US"/>
        </w:rPr>
      </w:pPr>
      <w:r w:rsidRPr="003F400D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strcpy_</w:t>
      </w:r>
      <w:proofErr w:type="gramStart"/>
      <w:r w:rsidRPr="003F400D">
        <w:rPr>
          <w:rFonts w:ascii="Lucida Console" w:hAnsi="Lucida Console"/>
          <w:sz w:val="24"/>
          <w:szCs w:val="24"/>
          <w:lang w:val="en-US"/>
        </w:rPr>
        <w:t>s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proofErr w:type="gramEnd"/>
      <w:r w:rsidRPr="003F400D">
        <w:rPr>
          <w:rFonts w:ascii="Lucida Console" w:hAnsi="Lucida Console"/>
          <w:sz w:val="24"/>
          <w:szCs w:val="24"/>
          <w:lang w:val="en-US"/>
        </w:rPr>
        <w:t>copyArr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expl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);</w:t>
      </w:r>
    </w:p>
    <w:p w14:paraId="57CAF1D0" w14:textId="77777777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  <w:lang w:val="en-US"/>
        </w:rPr>
      </w:pPr>
      <w:r w:rsidRPr="003F400D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 xml:space="preserve"> &lt;&lt; </w:t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copyArr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 xml:space="preserve"> &lt;&lt; </w:t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;</w:t>
      </w:r>
    </w:p>
    <w:p w14:paraId="1FABA4FC" w14:textId="77777777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  <w:lang w:val="en-US"/>
        </w:rPr>
      </w:pPr>
      <w:r w:rsidRPr="003F400D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 xml:space="preserve"> &lt;&lt; "</w:t>
      </w:r>
      <w:r w:rsidRPr="003F400D">
        <w:rPr>
          <w:rFonts w:ascii="Lucida Console" w:hAnsi="Lucida Console"/>
          <w:sz w:val="24"/>
          <w:szCs w:val="24"/>
        </w:rPr>
        <w:t>Сравнение</w:t>
      </w:r>
      <w:r w:rsidRPr="003F400D">
        <w:rPr>
          <w:rFonts w:ascii="Lucida Console" w:hAnsi="Lucida Console"/>
          <w:sz w:val="24"/>
          <w:szCs w:val="24"/>
          <w:lang w:val="en-US"/>
        </w:rPr>
        <w:t xml:space="preserve"> </w:t>
      </w:r>
      <w:r w:rsidRPr="003F400D">
        <w:rPr>
          <w:rFonts w:ascii="Lucida Console" w:hAnsi="Lucida Console"/>
          <w:sz w:val="24"/>
          <w:szCs w:val="24"/>
        </w:rPr>
        <w:t>строк</w:t>
      </w:r>
      <w:r w:rsidRPr="003F400D">
        <w:rPr>
          <w:rFonts w:ascii="Lucida Console" w:hAnsi="Lucida Console"/>
          <w:sz w:val="24"/>
          <w:szCs w:val="24"/>
          <w:lang w:val="en-US"/>
        </w:rPr>
        <w:t xml:space="preserve">" &lt;&lt; </w:t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;</w:t>
      </w:r>
    </w:p>
    <w:p w14:paraId="16E52B05" w14:textId="77777777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  <w:lang w:val="en-US"/>
        </w:rPr>
      </w:pPr>
      <w:r w:rsidRPr="003F400D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F400D">
        <w:rPr>
          <w:rFonts w:ascii="Lucida Console" w:hAnsi="Lucida Console"/>
          <w:sz w:val="24"/>
          <w:szCs w:val="24"/>
          <w:lang w:val="en-US"/>
        </w:rPr>
        <w:t>strcmp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sz w:val="24"/>
          <w:szCs w:val="24"/>
          <w:lang w:val="en-US"/>
        </w:rPr>
        <w:t xml:space="preserve">expl1, </w:t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expl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 xml:space="preserve">) &lt;&lt; </w:t>
      </w:r>
      <w:proofErr w:type="spellStart"/>
      <w:r w:rsidRPr="003F400D">
        <w:rPr>
          <w:rFonts w:ascii="Lucida Console" w:hAnsi="Lucida Console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sz w:val="24"/>
          <w:szCs w:val="24"/>
          <w:lang w:val="en-US"/>
        </w:rPr>
        <w:t>;</w:t>
      </w:r>
    </w:p>
    <w:p w14:paraId="33A67381" w14:textId="70B01FA0" w:rsidR="00EB047C" w:rsidRPr="003F400D" w:rsidRDefault="00EB047C" w:rsidP="00C62964">
      <w:pPr>
        <w:pStyle w:val="af0"/>
        <w:spacing w:line="240" w:lineRule="auto"/>
        <w:ind w:left="709" w:firstLine="0"/>
        <w:rPr>
          <w:rFonts w:ascii="Lucida Console" w:hAnsi="Lucida Console"/>
          <w:sz w:val="24"/>
          <w:szCs w:val="24"/>
        </w:rPr>
      </w:pPr>
      <w:r w:rsidRPr="003F400D">
        <w:rPr>
          <w:rFonts w:ascii="Lucida Console" w:hAnsi="Lucida Console"/>
          <w:sz w:val="24"/>
          <w:szCs w:val="24"/>
        </w:rPr>
        <w:t>}</w:t>
      </w:r>
    </w:p>
    <w:p w14:paraId="7C5478A2" w14:textId="370F72FE" w:rsidR="005571CC" w:rsidRPr="003F400D" w:rsidRDefault="005571CC" w:rsidP="00FD630D">
      <w:pPr>
        <w:pStyle w:val="af0"/>
        <w:numPr>
          <w:ilvl w:val="0"/>
          <w:numId w:val="44"/>
        </w:numPr>
        <w:ind w:left="0" w:firstLine="0"/>
        <w:rPr>
          <w:b/>
          <w:bCs/>
          <w:i/>
          <w:iCs/>
          <w:sz w:val="24"/>
          <w:szCs w:val="24"/>
        </w:rPr>
      </w:pPr>
      <w:r w:rsidRPr="003F400D">
        <w:rPr>
          <w:b/>
          <w:bCs/>
          <w:i/>
          <w:iCs/>
          <w:noProof/>
          <w:sz w:val="24"/>
          <w:szCs w:val="24"/>
        </w:rPr>
        <w:t>Написать свои варианты варианты функций:</w:t>
      </w:r>
    </w:p>
    <w:p w14:paraId="4FA4DE01" w14:textId="1EA77C9B" w:rsidR="005571CC" w:rsidRPr="003F400D" w:rsidRDefault="005571CC" w:rsidP="00FD630D">
      <w:pPr>
        <w:pStyle w:val="af0"/>
        <w:numPr>
          <w:ilvl w:val="0"/>
          <w:numId w:val="45"/>
        </w:numPr>
        <w:rPr>
          <w:b/>
          <w:bCs/>
          <w:i/>
          <w:iCs/>
          <w:sz w:val="24"/>
          <w:szCs w:val="24"/>
        </w:rPr>
      </w:pPr>
      <w:r w:rsidRPr="003F400D">
        <w:rPr>
          <w:b/>
          <w:bCs/>
          <w:i/>
          <w:iCs/>
          <w:sz w:val="24"/>
          <w:szCs w:val="24"/>
        </w:rPr>
        <w:t>Определения длины строки</w:t>
      </w:r>
      <w:r w:rsidR="006B1A24" w:rsidRPr="003F400D">
        <w:rPr>
          <w:b/>
          <w:bCs/>
          <w:i/>
          <w:iCs/>
          <w:sz w:val="24"/>
          <w:szCs w:val="24"/>
        </w:rPr>
        <w:t xml:space="preserve"> </w:t>
      </w:r>
      <w:r w:rsidRPr="003F400D">
        <w:rPr>
          <w:b/>
          <w:bCs/>
          <w:i/>
          <w:iCs/>
          <w:sz w:val="24"/>
          <w:szCs w:val="24"/>
        </w:rPr>
        <w:t>(3 способа)</w:t>
      </w:r>
    </w:p>
    <w:p w14:paraId="02E5AFA6" w14:textId="77777777" w:rsidR="005571CC" w:rsidRPr="003F400D" w:rsidRDefault="005571CC" w:rsidP="00FD630D">
      <w:pPr>
        <w:pStyle w:val="af0"/>
        <w:numPr>
          <w:ilvl w:val="0"/>
          <w:numId w:val="45"/>
        </w:numPr>
        <w:rPr>
          <w:b/>
          <w:bCs/>
          <w:i/>
          <w:iCs/>
          <w:sz w:val="24"/>
          <w:szCs w:val="24"/>
        </w:rPr>
      </w:pPr>
      <w:r w:rsidRPr="003F400D">
        <w:rPr>
          <w:b/>
          <w:bCs/>
          <w:i/>
          <w:iCs/>
          <w:sz w:val="24"/>
          <w:szCs w:val="24"/>
        </w:rPr>
        <w:t>Копирования строк</w:t>
      </w:r>
    </w:p>
    <w:p w14:paraId="40901A45" w14:textId="77777777" w:rsidR="005571CC" w:rsidRPr="003F400D" w:rsidRDefault="005571CC" w:rsidP="00FD630D">
      <w:pPr>
        <w:pStyle w:val="af0"/>
        <w:numPr>
          <w:ilvl w:val="0"/>
          <w:numId w:val="45"/>
        </w:numPr>
        <w:rPr>
          <w:b/>
          <w:bCs/>
          <w:i/>
          <w:iCs/>
          <w:sz w:val="24"/>
          <w:szCs w:val="24"/>
        </w:rPr>
      </w:pPr>
      <w:r w:rsidRPr="003F400D">
        <w:rPr>
          <w:b/>
          <w:bCs/>
          <w:i/>
          <w:iCs/>
          <w:sz w:val="24"/>
          <w:szCs w:val="24"/>
        </w:rPr>
        <w:t>Сравнения строк</w:t>
      </w:r>
    </w:p>
    <w:p w14:paraId="734C8DED" w14:textId="77777777" w:rsidR="005571CC" w:rsidRPr="003F400D" w:rsidRDefault="005571CC" w:rsidP="00FD630D">
      <w:pPr>
        <w:pStyle w:val="af0"/>
        <w:numPr>
          <w:ilvl w:val="0"/>
          <w:numId w:val="45"/>
        </w:numPr>
        <w:rPr>
          <w:b/>
          <w:bCs/>
          <w:i/>
          <w:iCs/>
          <w:sz w:val="24"/>
          <w:szCs w:val="24"/>
        </w:rPr>
      </w:pPr>
      <w:r w:rsidRPr="003F400D">
        <w:rPr>
          <w:b/>
          <w:bCs/>
          <w:i/>
          <w:iCs/>
          <w:sz w:val="24"/>
          <w:szCs w:val="24"/>
        </w:rPr>
        <w:t>Конкатенации строк</w:t>
      </w:r>
    </w:p>
    <w:p w14:paraId="4CC5694A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</w:rPr>
        <w:t>#</w:t>
      </w:r>
      <w:proofErr w:type="spellStart"/>
      <w:r w:rsidRPr="003F400D">
        <w:rPr>
          <w:rFonts w:ascii="Lucida Console" w:hAnsi="Lucida Console"/>
        </w:rPr>
        <w:t>include</w:t>
      </w:r>
      <w:proofErr w:type="spellEnd"/>
      <w:r w:rsidRPr="003F400D">
        <w:rPr>
          <w:rFonts w:ascii="Lucida Console" w:hAnsi="Lucida Console"/>
        </w:rPr>
        <w:t xml:space="preserve"> &lt;</w:t>
      </w:r>
      <w:proofErr w:type="spellStart"/>
      <w:r w:rsidRPr="003F400D">
        <w:rPr>
          <w:rFonts w:ascii="Lucida Console" w:hAnsi="Lucida Console"/>
        </w:rPr>
        <w:t>iostream</w:t>
      </w:r>
      <w:proofErr w:type="spellEnd"/>
      <w:r w:rsidRPr="003F400D">
        <w:rPr>
          <w:rFonts w:ascii="Lucida Console" w:hAnsi="Lucida Console"/>
        </w:rPr>
        <w:t xml:space="preserve">&gt; </w:t>
      </w:r>
    </w:p>
    <w:p w14:paraId="4C650D68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proofErr w:type="spellStart"/>
      <w:r w:rsidRPr="003F400D">
        <w:rPr>
          <w:rFonts w:ascii="Lucida Console" w:hAnsi="Lucida Console"/>
        </w:rPr>
        <w:t>using</w:t>
      </w:r>
      <w:proofErr w:type="spellEnd"/>
      <w:r w:rsidRPr="003F400D">
        <w:rPr>
          <w:rFonts w:ascii="Lucida Console" w:hAnsi="Lucida Console"/>
        </w:rPr>
        <w:t xml:space="preserve"> </w:t>
      </w:r>
      <w:proofErr w:type="spellStart"/>
      <w:r w:rsidRPr="003F400D">
        <w:rPr>
          <w:rFonts w:ascii="Lucida Console" w:hAnsi="Lucida Console"/>
        </w:rPr>
        <w:t>namespace</w:t>
      </w:r>
      <w:proofErr w:type="spellEnd"/>
      <w:r w:rsidRPr="003F400D">
        <w:rPr>
          <w:rFonts w:ascii="Lucida Console" w:hAnsi="Lucida Console"/>
        </w:rPr>
        <w:t xml:space="preserve"> </w:t>
      </w:r>
      <w:proofErr w:type="spellStart"/>
      <w:r w:rsidRPr="003F400D">
        <w:rPr>
          <w:rFonts w:ascii="Lucida Console" w:hAnsi="Lucida Console"/>
        </w:rPr>
        <w:t>std</w:t>
      </w:r>
      <w:proofErr w:type="spellEnd"/>
      <w:r w:rsidRPr="003F400D">
        <w:rPr>
          <w:rFonts w:ascii="Lucida Console" w:hAnsi="Lucida Console"/>
        </w:rPr>
        <w:t>;</w:t>
      </w:r>
    </w:p>
    <w:p w14:paraId="5BC0289E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proofErr w:type="spellStart"/>
      <w:r w:rsidRPr="003F400D">
        <w:rPr>
          <w:rFonts w:ascii="Lucida Console" w:hAnsi="Lucida Console"/>
        </w:rPr>
        <w:t>void</w:t>
      </w:r>
      <w:proofErr w:type="spellEnd"/>
      <w:r w:rsidRPr="003F400D">
        <w:rPr>
          <w:rFonts w:ascii="Lucida Console" w:hAnsi="Lucida Console"/>
        </w:rPr>
        <w:t xml:space="preserve"> </w:t>
      </w:r>
      <w:proofErr w:type="spellStart"/>
      <w:proofErr w:type="gramStart"/>
      <w:r w:rsidRPr="003F400D">
        <w:rPr>
          <w:rFonts w:ascii="Lucida Console" w:hAnsi="Lucida Console"/>
        </w:rPr>
        <w:t>main</w:t>
      </w:r>
      <w:proofErr w:type="spellEnd"/>
      <w:r w:rsidRPr="003F400D">
        <w:rPr>
          <w:rFonts w:ascii="Lucida Console" w:hAnsi="Lucida Console"/>
        </w:rPr>
        <w:t>(</w:t>
      </w:r>
      <w:proofErr w:type="gramEnd"/>
      <w:r w:rsidRPr="003F400D">
        <w:rPr>
          <w:rFonts w:ascii="Lucida Console" w:hAnsi="Lucida Console"/>
        </w:rPr>
        <w:t>)</w:t>
      </w:r>
    </w:p>
    <w:p w14:paraId="75E32D6E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</w:rPr>
        <w:t>{</w:t>
      </w:r>
    </w:p>
    <w:p w14:paraId="2752D4B7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</w:rPr>
        <w:tab/>
        <w:t xml:space="preserve">//прототипы функций </w:t>
      </w:r>
    </w:p>
    <w:p w14:paraId="2FB73EC8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</w:rPr>
        <w:tab/>
        <w:t>int dlina1(</w:t>
      </w:r>
      <w:proofErr w:type="spellStart"/>
      <w:r w:rsidRPr="003F400D">
        <w:rPr>
          <w:rFonts w:ascii="Lucida Console" w:hAnsi="Lucida Console"/>
        </w:rPr>
        <w:t>char</w:t>
      </w:r>
      <w:proofErr w:type="spellEnd"/>
      <w:r w:rsidRPr="003F400D">
        <w:rPr>
          <w:rFonts w:ascii="Lucida Console" w:hAnsi="Lucida Console"/>
        </w:rPr>
        <w:t>*);</w:t>
      </w:r>
    </w:p>
    <w:p w14:paraId="23F05161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</w:rPr>
        <w:tab/>
        <w:t>int dlina2(</w:t>
      </w:r>
      <w:proofErr w:type="spellStart"/>
      <w:r w:rsidRPr="003F400D">
        <w:rPr>
          <w:rFonts w:ascii="Lucida Console" w:hAnsi="Lucida Console"/>
        </w:rPr>
        <w:t>char</w:t>
      </w:r>
      <w:proofErr w:type="spellEnd"/>
      <w:r w:rsidRPr="003F400D">
        <w:rPr>
          <w:rFonts w:ascii="Lucida Console" w:hAnsi="Lucida Console"/>
        </w:rPr>
        <w:t>*);</w:t>
      </w:r>
    </w:p>
    <w:p w14:paraId="556EBE18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</w:rPr>
        <w:tab/>
        <w:t>int dlina3(</w:t>
      </w:r>
      <w:proofErr w:type="spellStart"/>
      <w:r w:rsidRPr="003F400D">
        <w:rPr>
          <w:rFonts w:ascii="Lucida Console" w:hAnsi="Lucida Console"/>
        </w:rPr>
        <w:t>char</w:t>
      </w:r>
      <w:proofErr w:type="spellEnd"/>
      <w:r w:rsidRPr="003F400D">
        <w:rPr>
          <w:rFonts w:ascii="Lucida Console" w:hAnsi="Lucida Console"/>
        </w:rPr>
        <w:t>*);</w:t>
      </w:r>
    </w:p>
    <w:p w14:paraId="147F7FFB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</w:rPr>
        <w:lastRenderedPageBreak/>
        <w:tab/>
      </w:r>
      <w:r w:rsidRPr="003F400D">
        <w:rPr>
          <w:rFonts w:ascii="Lucida Console" w:hAnsi="Lucida Console"/>
          <w:lang w:val="en-US"/>
        </w:rPr>
        <w:t xml:space="preserve">void </w:t>
      </w:r>
      <w:proofErr w:type="spellStart"/>
      <w:proofErr w:type="gramStart"/>
      <w:r w:rsidRPr="003F400D">
        <w:rPr>
          <w:rFonts w:ascii="Lucida Console" w:hAnsi="Lucida Console"/>
          <w:lang w:val="en-US"/>
        </w:rPr>
        <w:t>kopir</w:t>
      </w:r>
      <w:proofErr w:type="spellEnd"/>
      <w:r w:rsidRPr="003F400D">
        <w:rPr>
          <w:rFonts w:ascii="Lucida Console" w:hAnsi="Lucida Console"/>
          <w:lang w:val="en-US"/>
        </w:rPr>
        <w:t>(</w:t>
      </w:r>
      <w:proofErr w:type="gramEnd"/>
      <w:r w:rsidRPr="003F400D">
        <w:rPr>
          <w:rFonts w:ascii="Lucida Console" w:hAnsi="Lucida Console"/>
          <w:lang w:val="en-US"/>
        </w:rPr>
        <w:t>char*, char*);</w:t>
      </w:r>
    </w:p>
    <w:p w14:paraId="7A5D6AD1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 xml:space="preserve">int </w:t>
      </w:r>
      <w:proofErr w:type="spellStart"/>
      <w:proofErr w:type="gramStart"/>
      <w:r w:rsidRPr="003F400D">
        <w:rPr>
          <w:rFonts w:ascii="Lucida Console" w:hAnsi="Lucida Console"/>
          <w:lang w:val="en-US"/>
        </w:rPr>
        <w:t>compr</w:t>
      </w:r>
      <w:proofErr w:type="spellEnd"/>
      <w:r w:rsidRPr="003F400D">
        <w:rPr>
          <w:rFonts w:ascii="Lucida Console" w:hAnsi="Lucida Console"/>
          <w:lang w:val="en-US"/>
        </w:rPr>
        <w:t>(</w:t>
      </w:r>
      <w:proofErr w:type="gramEnd"/>
      <w:r w:rsidRPr="003F400D">
        <w:rPr>
          <w:rFonts w:ascii="Lucida Console" w:hAnsi="Lucida Console"/>
          <w:lang w:val="en-US"/>
        </w:rPr>
        <w:t>char*, char*);</w:t>
      </w:r>
    </w:p>
    <w:p w14:paraId="6CD7BB53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 xml:space="preserve">void </w:t>
      </w:r>
      <w:proofErr w:type="spellStart"/>
      <w:proofErr w:type="gramStart"/>
      <w:r w:rsidRPr="003F400D">
        <w:rPr>
          <w:rFonts w:ascii="Lucida Console" w:hAnsi="Lucida Console"/>
          <w:lang w:val="en-US"/>
        </w:rPr>
        <w:t>concat</w:t>
      </w:r>
      <w:proofErr w:type="spellEnd"/>
      <w:r w:rsidRPr="003F400D">
        <w:rPr>
          <w:rFonts w:ascii="Lucida Console" w:hAnsi="Lucida Console"/>
          <w:lang w:val="en-US"/>
        </w:rPr>
        <w:t>(</w:t>
      </w:r>
      <w:proofErr w:type="gramEnd"/>
      <w:r w:rsidRPr="003F400D">
        <w:rPr>
          <w:rFonts w:ascii="Lucida Console" w:hAnsi="Lucida Console"/>
          <w:lang w:val="en-US"/>
        </w:rPr>
        <w:t>char*, char*);</w:t>
      </w:r>
    </w:p>
    <w:p w14:paraId="2B3A5278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 xml:space="preserve">char </w:t>
      </w:r>
      <w:proofErr w:type="gramStart"/>
      <w:r w:rsidRPr="003F400D">
        <w:rPr>
          <w:rFonts w:ascii="Lucida Console" w:hAnsi="Lucida Console"/>
          <w:lang w:val="en-US"/>
        </w:rPr>
        <w:t>str[</w:t>
      </w:r>
      <w:proofErr w:type="gramEnd"/>
      <w:r w:rsidRPr="003F400D">
        <w:rPr>
          <w:rFonts w:ascii="Lucida Console" w:hAnsi="Lucida Console"/>
          <w:lang w:val="en-US"/>
        </w:rPr>
        <w:t>] = "qwerty";</w:t>
      </w:r>
    </w:p>
    <w:p w14:paraId="777A8E0C" w14:textId="77777777" w:rsidR="00EB047C" w:rsidRPr="0022556F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22556F">
        <w:rPr>
          <w:rFonts w:ascii="Lucida Console" w:hAnsi="Lucida Console"/>
          <w:lang w:val="en-US"/>
        </w:rPr>
        <w:t>char str1[25] = "1234567890";</w:t>
      </w:r>
    </w:p>
    <w:p w14:paraId="33A85500" w14:textId="77777777" w:rsidR="00EB047C" w:rsidRPr="0022556F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22556F">
        <w:rPr>
          <w:rFonts w:ascii="Lucida Console" w:hAnsi="Lucida Console"/>
          <w:lang w:val="en-US"/>
        </w:rPr>
        <w:tab/>
        <w:t>//</w:t>
      </w:r>
      <w:r w:rsidRPr="003F400D">
        <w:rPr>
          <w:rFonts w:ascii="Lucida Console" w:hAnsi="Lucida Console"/>
        </w:rPr>
        <w:t>вывод</w:t>
      </w:r>
    </w:p>
    <w:p w14:paraId="5BD1B78A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22556F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cout</w:t>
      </w:r>
      <w:proofErr w:type="spellEnd"/>
      <w:r w:rsidRPr="003F400D">
        <w:rPr>
          <w:rFonts w:ascii="Lucida Console" w:hAnsi="Lucida Console"/>
          <w:lang w:val="en-US"/>
        </w:rPr>
        <w:t xml:space="preserve"> &lt;&lt; dlina1(str) &lt;&lt; </w:t>
      </w:r>
      <w:proofErr w:type="spellStart"/>
      <w:r w:rsidRPr="003F400D">
        <w:rPr>
          <w:rFonts w:ascii="Lucida Console" w:hAnsi="Lucida Console"/>
          <w:lang w:val="en-US"/>
        </w:rPr>
        <w:t>endl</w:t>
      </w:r>
      <w:proofErr w:type="spellEnd"/>
      <w:r w:rsidRPr="003F400D">
        <w:rPr>
          <w:rFonts w:ascii="Lucida Console" w:hAnsi="Lucida Console"/>
          <w:lang w:val="en-US"/>
        </w:rPr>
        <w:t>;</w:t>
      </w:r>
    </w:p>
    <w:p w14:paraId="177B2178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cout</w:t>
      </w:r>
      <w:proofErr w:type="spellEnd"/>
      <w:r w:rsidRPr="003F400D">
        <w:rPr>
          <w:rFonts w:ascii="Lucida Console" w:hAnsi="Lucida Console"/>
          <w:lang w:val="en-US"/>
        </w:rPr>
        <w:t xml:space="preserve"> &lt;&lt; dlina2(str) &lt;&lt; </w:t>
      </w:r>
      <w:proofErr w:type="spellStart"/>
      <w:r w:rsidRPr="003F400D">
        <w:rPr>
          <w:rFonts w:ascii="Lucida Console" w:hAnsi="Lucida Console"/>
          <w:lang w:val="en-US"/>
        </w:rPr>
        <w:t>endl</w:t>
      </w:r>
      <w:proofErr w:type="spellEnd"/>
      <w:r w:rsidRPr="003F400D">
        <w:rPr>
          <w:rFonts w:ascii="Lucida Console" w:hAnsi="Lucida Console"/>
          <w:lang w:val="en-US"/>
        </w:rPr>
        <w:t>;</w:t>
      </w:r>
    </w:p>
    <w:p w14:paraId="69BFC77E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cout</w:t>
      </w:r>
      <w:proofErr w:type="spellEnd"/>
      <w:r w:rsidRPr="003F400D">
        <w:rPr>
          <w:rFonts w:ascii="Lucida Console" w:hAnsi="Lucida Console"/>
          <w:lang w:val="en-US"/>
        </w:rPr>
        <w:t xml:space="preserve"> &lt;&lt; dlina3(str) &lt;&lt; </w:t>
      </w:r>
      <w:proofErr w:type="spellStart"/>
      <w:r w:rsidRPr="003F400D">
        <w:rPr>
          <w:rFonts w:ascii="Lucida Console" w:hAnsi="Lucida Console"/>
          <w:lang w:val="en-US"/>
        </w:rPr>
        <w:t>endl</w:t>
      </w:r>
      <w:proofErr w:type="spellEnd"/>
      <w:r w:rsidRPr="003F400D">
        <w:rPr>
          <w:rFonts w:ascii="Lucida Console" w:hAnsi="Lucida Console"/>
          <w:lang w:val="en-US"/>
        </w:rPr>
        <w:t>;</w:t>
      </w:r>
    </w:p>
    <w:p w14:paraId="7D5510E0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cout</w:t>
      </w:r>
      <w:proofErr w:type="spellEnd"/>
      <w:r w:rsidRPr="003F400D">
        <w:rPr>
          <w:rFonts w:ascii="Lucida Console" w:hAnsi="Lucida Console"/>
          <w:lang w:val="en-US"/>
        </w:rPr>
        <w:t xml:space="preserve"> &lt;&lt; str1 &lt;&lt; </w:t>
      </w:r>
      <w:proofErr w:type="spellStart"/>
      <w:r w:rsidRPr="003F400D">
        <w:rPr>
          <w:rFonts w:ascii="Lucida Console" w:hAnsi="Lucida Console"/>
          <w:lang w:val="en-US"/>
        </w:rPr>
        <w:t>endl</w:t>
      </w:r>
      <w:proofErr w:type="spellEnd"/>
      <w:r w:rsidRPr="003F400D">
        <w:rPr>
          <w:rFonts w:ascii="Lucida Console" w:hAnsi="Lucida Console"/>
          <w:lang w:val="en-US"/>
        </w:rPr>
        <w:t>;</w:t>
      </w:r>
    </w:p>
    <w:p w14:paraId="437554FD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proofErr w:type="gramStart"/>
      <w:r w:rsidRPr="003F400D">
        <w:rPr>
          <w:rFonts w:ascii="Lucida Console" w:hAnsi="Lucida Console"/>
          <w:lang w:val="en-US"/>
        </w:rPr>
        <w:t>kopir</w:t>
      </w:r>
      <w:proofErr w:type="spellEnd"/>
      <w:r w:rsidRPr="003F400D">
        <w:rPr>
          <w:rFonts w:ascii="Lucida Console" w:hAnsi="Lucida Console"/>
          <w:lang w:val="en-US"/>
        </w:rPr>
        <w:t>(</w:t>
      </w:r>
      <w:proofErr w:type="gramEnd"/>
      <w:r w:rsidRPr="003F400D">
        <w:rPr>
          <w:rFonts w:ascii="Lucida Console" w:hAnsi="Lucida Console"/>
          <w:lang w:val="en-US"/>
        </w:rPr>
        <w:t>str1, str);</w:t>
      </w:r>
    </w:p>
    <w:p w14:paraId="074A523E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cout</w:t>
      </w:r>
      <w:proofErr w:type="spellEnd"/>
      <w:r w:rsidRPr="003F400D">
        <w:rPr>
          <w:rFonts w:ascii="Lucida Console" w:hAnsi="Lucida Console"/>
          <w:lang w:val="en-US"/>
        </w:rPr>
        <w:t xml:space="preserve"> &lt;&lt; str1 &lt;&lt; </w:t>
      </w:r>
      <w:proofErr w:type="spellStart"/>
      <w:r w:rsidRPr="003F400D">
        <w:rPr>
          <w:rFonts w:ascii="Lucida Console" w:hAnsi="Lucida Console"/>
          <w:lang w:val="en-US"/>
        </w:rPr>
        <w:t>endl</w:t>
      </w:r>
      <w:proofErr w:type="spellEnd"/>
      <w:r w:rsidRPr="003F400D">
        <w:rPr>
          <w:rFonts w:ascii="Lucida Console" w:hAnsi="Lucida Console"/>
          <w:lang w:val="en-US"/>
        </w:rPr>
        <w:t>;</w:t>
      </w:r>
    </w:p>
    <w:p w14:paraId="4941D051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cout</w:t>
      </w:r>
      <w:proofErr w:type="spellEnd"/>
      <w:r w:rsidRPr="003F400D">
        <w:rPr>
          <w:rFonts w:ascii="Lucida Console" w:hAnsi="Lucida Console"/>
          <w:lang w:val="en-US"/>
        </w:rPr>
        <w:t xml:space="preserve"> &lt;&lt; </w:t>
      </w:r>
      <w:proofErr w:type="spellStart"/>
      <w:proofErr w:type="gramStart"/>
      <w:r w:rsidRPr="003F400D">
        <w:rPr>
          <w:rFonts w:ascii="Lucida Console" w:hAnsi="Lucida Console"/>
          <w:lang w:val="en-US"/>
        </w:rPr>
        <w:t>compr</w:t>
      </w:r>
      <w:proofErr w:type="spellEnd"/>
      <w:r w:rsidRPr="003F400D">
        <w:rPr>
          <w:rFonts w:ascii="Lucida Console" w:hAnsi="Lucida Console"/>
          <w:lang w:val="en-US"/>
        </w:rPr>
        <w:t>(</w:t>
      </w:r>
      <w:proofErr w:type="gramEnd"/>
      <w:r w:rsidRPr="003F400D">
        <w:rPr>
          <w:rFonts w:ascii="Lucida Console" w:hAnsi="Lucida Console"/>
          <w:lang w:val="en-US"/>
        </w:rPr>
        <w:t xml:space="preserve">str, str1) &lt;&lt; </w:t>
      </w:r>
      <w:proofErr w:type="spellStart"/>
      <w:r w:rsidRPr="003F400D">
        <w:rPr>
          <w:rFonts w:ascii="Lucida Console" w:hAnsi="Lucida Console"/>
          <w:lang w:val="en-US"/>
        </w:rPr>
        <w:t>endl</w:t>
      </w:r>
      <w:proofErr w:type="spellEnd"/>
      <w:r w:rsidRPr="003F400D">
        <w:rPr>
          <w:rFonts w:ascii="Lucida Console" w:hAnsi="Lucida Console"/>
          <w:lang w:val="en-US"/>
        </w:rPr>
        <w:t>;</w:t>
      </w:r>
    </w:p>
    <w:p w14:paraId="7CE18B50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cout</w:t>
      </w:r>
      <w:proofErr w:type="spellEnd"/>
      <w:r w:rsidRPr="003F400D">
        <w:rPr>
          <w:rFonts w:ascii="Lucida Console" w:hAnsi="Lucida Console"/>
          <w:lang w:val="en-US"/>
        </w:rPr>
        <w:t xml:space="preserve"> &lt;&lt; str1 &lt;&lt; </w:t>
      </w:r>
      <w:proofErr w:type="spellStart"/>
      <w:r w:rsidRPr="003F400D">
        <w:rPr>
          <w:rFonts w:ascii="Lucida Console" w:hAnsi="Lucida Console"/>
          <w:lang w:val="en-US"/>
        </w:rPr>
        <w:t>endl</w:t>
      </w:r>
      <w:proofErr w:type="spellEnd"/>
      <w:r w:rsidRPr="003F400D">
        <w:rPr>
          <w:rFonts w:ascii="Lucida Console" w:hAnsi="Lucida Console"/>
          <w:lang w:val="en-US"/>
        </w:rPr>
        <w:t>;</w:t>
      </w:r>
    </w:p>
    <w:p w14:paraId="73AA7EBC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cout</w:t>
      </w:r>
      <w:proofErr w:type="spellEnd"/>
      <w:r w:rsidRPr="003F400D">
        <w:rPr>
          <w:rFonts w:ascii="Lucida Console" w:hAnsi="Lucida Console"/>
          <w:lang w:val="en-US"/>
        </w:rPr>
        <w:t xml:space="preserve"> &lt;&lt; str &lt;&lt; </w:t>
      </w:r>
      <w:proofErr w:type="spellStart"/>
      <w:r w:rsidRPr="003F400D">
        <w:rPr>
          <w:rFonts w:ascii="Lucida Console" w:hAnsi="Lucida Console"/>
          <w:lang w:val="en-US"/>
        </w:rPr>
        <w:t>endl</w:t>
      </w:r>
      <w:proofErr w:type="spellEnd"/>
      <w:r w:rsidRPr="003F400D">
        <w:rPr>
          <w:rFonts w:ascii="Lucida Console" w:hAnsi="Lucida Console"/>
          <w:lang w:val="en-US"/>
        </w:rPr>
        <w:t>;</w:t>
      </w:r>
    </w:p>
    <w:p w14:paraId="6ECCEA1B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proofErr w:type="gramStart"/>
      <w:r w:rsidRPr="003F400D">
        <w:rPr>
          <w:rFonts w:ascii="Lucida Console" w:hAnsi="Lucida Console"/>
          <w:lang w:val="en-US"/>
        </w:rPr>
        <w:t>concat</w:t>
      </w:r>
      <w:proofErr w:type="spellEnd"/>
      <w:r w:rsidRPr="003F400D">
        <w:rPr>
          <w:rFonts w:ascii="Lucida Console" w:hAnsi="Lucida Console"/>
          <w:lang w:val="en-US"/>
        </w:rPr>
        <w:t>(</w:t>
      </w:r>
      <w:proofErr w:type="gramEnd"/>
      <w:r w:rsidRPr="003F400D">
        <w:rPr>
          <w:rFonts w:ascii="Lucida Console" w:hAnsi="Lucida Console"/>
          <w:lang w:val="en-US"/>
        </w:rPr>
        <w:t>str1, str);</w:t>
      </w:r>
    </w:p>
    <w:p w14:paraId="463DF8BB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cout</w:t>
      </w:r>
      <w:proofErr w:type="spellEnd"/>
      <w:r w:rsidRPr="003F400D">
        <w:rPr>
          <w:rFonts w:ascii="Lucida Console" w:hAnsi="Lucida Console"/>
          <w:lang w:val="en-US"/>
        </w:rPr>
        <w:t xml:space="preserve"> &lt;&lt; str1 &lt;&lt; </w:t>
      </w:r>
      <w:proofErr w:type="spellStart"/>
      <w:r w:rsidRPr="003F400D">
        <w:rPr>
          <w:rFonts w:ascii="Lucida Console" w:hAnsi="Lucida Console"/>
          <w:lang w:val="en-US"/>
        </w:rPr>
        <w:t>endl</w:t>
      </w:r>
      <w:proofErr w:type="spellEnd"/>
      <w:r w:rsidRPr="003F400D">
        <w:rPr>
          <w:rFonts w:ascii="Lucida Console" w:hAnsi="Lucida Console"/>
          <w:lang w:val="en-US"/>
        </w:rPr>
        <w:t>;</w:t>
      </w:r>
    </w:p>
    <w:p w14:paraId="527BFF90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</w:rPr>
        <w:t>}</w:t>
      </w:r>
    </w:p>
    <w:p w14:paraId="7A082B26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</w:rPr>
        <w:t>//</w:t>
      </w:r>
      <w:proofErr w:type="spellStart"/>
      <w:proofErr w:type="gramStart"/>
      <w:r w:rsidRPr="003F400D">
        <w:rPr>
          <w:rFonts w:ascii="Lucida Console" w:hAnsi="Lucida Console"/>
        </w:rPr>
        <w:t>функция,определяющая</w:t>
      </w:r>
      <w:proofErr w:type="spellEnd"/>
      <w:proofErr w:type="gramEnd"/>
      <w:r w:rsidRPr="003F400D">
        <w:rPr>
          <w:rFonts w:ascii="Lucida Console" w:hAnsi="Lucida Console"/>
        </w:rPr>
        <w:t xml:space="preserve"> длину строки с помощью цикла </w:t>
      </w:r>
      <w:proofErr w:type="spellStart"/>
      <w:r w:rsidRPr="003F400D">
        <w:rPr>
          <w:rFonts w:ascii="Lucida Console" w:hAnsi="Lucida Console"/>
        </w:rPr>
        <w:t>for</w:t>
      </w:r>
      <w:proofErr w:type="spellEnd"/>
      <w:r w:rsidRPr="003F400D">
        <w:rPr>
          <w:rFonts w:ascii="Lucida Console" w:hAnsi="Lucida Console"/>
        </w:rPr>
        <w:t xml:space="preserve"> </w:t>
      </w:r>
    </w:p>
    <w:p w14:paraId="266C49F7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 xml:space="preserve">int dlina1(char* 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)</w:t>
      </w:r>
    </w:p>
    <w:p w14:paraId="235E57A2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{</w:t>
      </w:r>
    </w:p>
    <w:p w14:paraId="75549F97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int count = 0;</w:t>
      </w:r>
    </w:p>
    <w:p w14:paraId="4A7B5778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 xml:space="preserve">for (int 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 xml:space="preserve"> = 0; 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proofErr w:type="gramStart"/>
      <w:r w:rsidRPr="003F400D">
        <w:rPr>
          <w:rFonts w:ascii="Lucida Console" w:hAnsi="Lucida Console"/>
          <w:lang w:val="en-US"/>
        </w:rPr>
        <w:t>] !</w:t>
      </w:r>
      <w:proofErr w:type="gramEnd"/>
      <w:r w:rsidRPr="003F400D">
        <w:rPr>
          <w:rFonts w:ascii="Lucida Console" w:hAnsi="Lucida Console"/>
          <w:lang w:val="en-US"/>
        </w:rPr>
        <w:t xml:space="preserve">= '\0'; 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++)</w:t>
      </w:r>
    </w:p>
    <w:p w14:paraId="78D77AEB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{</w:t>
      </w:r>
    </w:p>
    <w:p w14:paraId="7D9391E3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count++;</w:t>
      </w:r>
    </w:p>
    <w:p w14:paraId="2150AFDF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}</w:t>
      </w:r>
    </w:p>
    <w:p w14:paraId="2F77C1F9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return count;</w:t>
      </w:r>
    </w:p>
    <w:p w14:paraId="20593DA2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</w:rPr>
        <w:t>}</w:t>
      </w:r>
    </w:p>
    <w:p w14:paraId="1A9E30F8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</w:rPr>
        <w:t>//</w:t>
      </w:r>
      <w:proofErr w:type="spellStart"/>
      <w:proofErr w:type="gramStart"/>
      <w:r w:rsidRPr="003F400D">
        <w:rPr>
          <w:rFonts w:ascii="Lucida Console" w:hAnsi="Lucida Console"/>
        </w:rPr>
        <w:t>функция,определяющая</w:t>
      </w:r>
      <w:proofErr w:type="spellEnd"/>
      <w:proofErr w:type="gramEnd"/>
      <w:r w:rsidRPr="003F400D">
        <w:rPr>
          <w:rFonts w:ascii="Lucida Console" w:hAnsi="Lucida Console"/>
        </w:rPr>
        <w:t xml:space="preserve"> длину строки с помощью цикла </w:t>
      </w:r>
      <w:proofErr w:type="spellStart"/>
      <w:r w:rsidRPr="003F400D">
        <w:rPr>
          <w:rFonts w:ascii="Lucida Console" w:hAnsi="Lucida Console"/>
        </w:rPr>
        <w:t>while</w:t>
      </w:r>
      <w:proofErr w:type="spellEnd"/>
      <w:r w:rsidRPr="003F400D">
        <w:rPr>
          <w:rFonts w:ascii="Lucida Console" w:hAnsi="Lucida Console"/>
        </w:rPr>
        <w:t xml:space="preserve"> </w:t>
      </w:r>
    </w:p>
    <w:p w14:paraId="41C947A6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 xml:space="preserve">int dlina2(char* 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)</w:t>
      </w:r>
    </w:p>
    <w:p w14:paraId="61CE95ED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{</w:t>
      </w:r>
    </w:p>
    <w:p w14:paraId="4D5A9125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 xml:space="preserve">char* </w:t>
      </w:r>
      <w:proofErr w:type="spellStart"/>
      <w:r w:rsidRPr="003F400D">
        <w:rPr>
          <w:rFonts w:ascii="Lucida Console" w:hAnsi="Lucida Console"/>
          <w:lang w:val="en-US"/>
        </w:rPr>
        <w:t>chr</w:t>
      </w:r>
      <w:proofErr w:type="spellEnd"/>
      <w:r w:rsidRPr="003F400D">
        <w:rPr>
          <w:rFonts w:ascii="Lucida Console" w:hAnsi="Lucida Console"/>
          <w:lang w:val="en-US"/>
        </w:rPr>
        <w:t xml:space="preserve"> = 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;</w:t>
      </w:r>
    </w:p>
    <w:p w14:paraId="267F0F6F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int count = 0;</w:t>
      </w:r>
    </w:p>
    <w:p w14:paraId="737FEABD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while (*</w:t>
      </w:r>
      <w:proofErr w:type="spellStart"/>
      <w:proofErr w:type="gramStart"/>
      <w:r w:rsidRPr="003F400D">
        <w:rPr>
          <w:rFonts w:ascii="Lucida Console" w:hAnsi="Lucida Console"/>
          <w:lang w:val="en-US"/>
        </w:rPr>
        <w:t>chr</w:t>
      </w:r>
      <w:proofErr w:type="spellEnd"/>
      <w:r w:rsidRPr="003F400D">
        <w:rPr>
          <w:rFonts w:ascii="Lucida Console" w:hAnsi="Lucida Console"/>
          <w:lang w:val="en-US"/>
        </w:rPr>
        <w:t xml:space="preserve"> !</w:t>
      </w:r>
      <w:proofErr w:type="gramEnd"/>
      <w:r w:rsidRPr="003F400D">
        <w:rPr>
          <w:rFonts w:ascii="Lucida Console" w:hAnsi="Lucida Console"/>
          <w:lang w:val="en-US"/>
        </w:rPr>
        <w:t>= '\0') {</w:t>
      </w:r>
    </w:p>
    <w:p w14:paraId="0D5D5790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</w:rPr>
        <w:t>count</w:t>
      </w:r>
      <w:proofErr w:type="spellEnd"/>
      <w:r w:rsidRPr="003F400D">
        <w:rPr>
          <w:rFonts w:ascii="Lucida Console" w:hAnsi="Lucida Console"/>
        </w:rPr>
        <w:t>++;</w:t>
      </w:r>
    </w:p>
    <w:p w14:paraId="50F4EF60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</w:rPr>
        <w:lastRenderedPageBreak/>
        <w:tab/>
      </w:r>
      <w:r w:rsidRPr="003F400D">
        <w:rPr>
          <w:rFonts w:ascii="Lucida Console" w:hAnsi="Lucida Console"/>
        </w:rPr>
        <w:tab/>
      </w:r>
      <w:proofErr w:type="spellStart"/>
      <w:r w:rsidRPr="003F400D">
        <w:rPr>
          <w:rFonts w:ascii="Lucida Console" w:hAnsi="Lucida Console"/>
        </w:rPr>
        <w:t>chr</w:t>
      </w:r>
      <w:proofErr w:type="spellEnd"/>
      <w:r w:rsidRPr="003F400D">
        <w:rPr>
          <w:rFonts w:ascii="Lucida Console" w:hAnsi="Lucida Console"/>
        </w:rPr>
        <w:t>++;</w:t>
      </w:r>
    </w:p>
    <w:p w14:paraId="5F901B54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</w:rPr>
        <w:tab/>
        <w:t>}</w:t>
      </w:r>
    </w:p>
    <w:p w14:paraId="36753D1C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</w:rPr>
        <w:tab/>
      </w:r>
      <w:proofErr w:type="spellStart"/>
      <w:r w:rsidRPr="003F400D">
        <w:rPr>
          <w:rFonts w:ascii="Lucida Console" w:hAnsi="Lucida Console"/>
        </w:rPr>
        <w:t>return</w:t>
      </w:r>
      <w:proofErr w:type="spellEnd"/>
      <w:r w:rsidRPr="003F400D">
        <w:rPr>
          <w:rFonts w:ascii="Lucida Console" w:hAnsi="Lucida Console"/>
        </w:rPr>
        <w:t xml:space="preserve"> </w:t>
      </w:r>
      <w:proofErr w:type="spellStart"/>
      <w:r w:rsidRPr="003F400D">
        <w:rPr>
          <w:rFonts w:ascii="Lucida Console" w:hAnsi="Lucida Console"/>
        </w:rPr>
        <w:t>count</w:t>
      </w:r>
      <w:proofErr w:type="spellEnd"/>
      <w:r w:rsidRPr="003F400D">
        <w:rPr>
          <w:rFonts w:ascii="Lucida Console" w:hAnsi="Lucida Console"/>
        </w:rPr>
        <w:t>;</w:t>
      </w:r>
    </w:p>
    <w:p w14:paraId="4AB61B9C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</w:rPr>
        <w:t>}</w:t>
      </w:r>
    </w:p>
    <w:p w14:paraId="474E119A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</w:rPr>
        <w:t>//</w:t>
      </w:r>
      <w:proofErr w:type="spellStart"/>
      <w:proofErr w:type="gramStart"/>
      <w:r w:rsidRPr="003F400D">
        <w:rPr>
          <w:rFonts w:ascii="Lucida Console" w:hAnsi="Lucida Console"/>
        </w:rPr>
        <w:t>функция,определяющая</w:t>
      </w:r>
      <w:proofErr w:type="spellEnd"/>
      <w:proofErr w:type="gramEnd"/>
      <w:r w:rsidRPr="003F400D">
        <w:rPr>
          <w:rFonts w:ascii="Lucida Console" w:hAnsi="Lucida Console"/>
        </w:rPr>
        <w:t xml:space="preserve"> длину строки с помощью перевода массива в  </w:t>
      </w:r>
    </w:p>
    <w:p w14:paraId="19062A4C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</w:rPr>
        <w:t xml:space="preserve">//строку и применения к ней </w:t>
      </w:r>
      <w:proofErr w:type="spellStart"/>
      <w:r w:rsidRPr="003F400D">
        <w:rPr>
          <w:rFonts w:ascii="Lucida Console" w:hAnsi="Lucida Console"/>
        </w:rPr>
        <w:t>стандартой</w:t>
      </w:r>
      <w:proofErr w:type="spellEnd"/>
      <w:r w:rsidRPr="003F400D">
        <w:rPr>
          <w:rFonts w:ascii="Lucida Console" w:hAnsi="Lucida Console"/>
        </w:rPr>
        <w:t xml:space="preserve"> функции </w:t>
      </w:r>
      <w:proofErr w:type="spellStart"/>
      <w:proofErr w:type="gramStart"/>
      <w:r w:rsidRPr="003F400D">
        <w:rPr>
          <w:rFonts w:ascii="Lucida Console" w:hAnsi="Lucida Console"/>
        </w:rPr>
        <w:t>length</w:t>
      </w:r>
      <w:proofErr w:type="spellEnd"/>
      <w:r w:rsidRPr="003F400D">
        <w:rPr>
          <w:rFonts w:ascii="Lucida Console" w:hAnsi="Lucida Console"/>
        </w:rPr>
        <w:t>(</w:t>
      </w:r>
      <w:proofErr w:type="gramEnd"/>
      <w:r w:rsidRPr="003F400D">
        <w:rPr>
          <w:rFonts w:ascii="Lucida Console" w:hAnsi="Lucida Console"/>
        </w:rPr>
        <w:t xml:space="preserve">) </w:t>
      </w:r>
    </w:p>
    <w:p w14:paraId="1C9167EC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 xml:space="preserve">int dlina3(char* 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)</w:t>
      </w:r>
    </w:p>
    <w:p w14:paraId="114C9910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{</w:t>
      </w:r>
    </w:p>
    <w:p w14:paraId="4298A380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string str(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);</w:t>
      </w:r>
    </w:p>
    <w:p w14:paraId="74C5312D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</w:rPr>
        <w:t>return</w:t>
      </w:r>
      <w:proofErr w:type="spellEnd"/>
      <w:r w:rsidRPr="003F400D">
        <w:rPr>
          <w:rFonts w:ascii="Lucida Console" w:hAnsi="Lucida Console"/>
        </w:rPr>
        <w:t xml:space="preserve"> </w:t>
      </w:r>
      <w:proofErr w:type="spellStart"/>
      <w:proofErr w:type="gramStart"/>
      <w:r w:rsidRPr="003F400D">
        <w:rPr>
          <w:rFonts w:ascii="Lucida Console" w:hAnsi="Lucida Console"/>
        </w:rPr>
        <w:t>str.length</w:t>
      </w:r>
      <w:proofErr w:type="spellEnd"/>
      <w:proofErr w:type="gramEnd"/>
      <w:r w:rsidRPr="003F400D">
        <w:rPr>
          <w:rFonts w:ascii="Lucida Console" w:hAnsi="Lucida Console"/>
        </w:rPr>
        <w:t>();</w:t>
      </w:r>
    </w:p>
    <w:p w14:paraId="4BFC76B8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</w:rPr>
        <w:t>}</w:t>
      </w:r>
    </w:p>
    <w:p w14:paraId="2F6355EC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</w:rPr>
        <w:t>//</w:t>
      </w:r>
      <w:proofErr w:type="gramStart"/>
      <w:r w:rsidRPr="003F400D">
        <w:rPr>
          <w:rFonts w:ascii="Lucida Console" w:hAnsi="Lucida Console"/>
        </w:rPr>
        <w:t>функция</w:t>
      </w:r>
      <w:proofErr w:type="gramEnd"/>
      <w:r w:rsidRPr="003F400D">
        <w:rPr>
          <w:rFonts w:ascii="Lucida Console" w:hAnsi="Lucida Console"/>
        </w:rPr>
        <w:t xml:space="preserve"> копирующая одну строку в другую </w:t>
      </w:r>
    </w:p>
    <w:p w14:paraId="10E419DA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 xml:space="preserve">void </w:t>
      </w:r>
      <w:proofErr w:type="spellStart"/>
      <w:proofErr w:type="gramStart"/>
      <w:r w:rsidRPr="003F400D">
        <w:rPr>
          <w:rFonts w:ascii="Lucida Console" w:hAnsi="Lucida Console"/>
          <w:lang w:val="en-US"/>
        </w:rPr>
        <w:t>kopir</w:t>
      </w:r>
      <w:proofErr w:type="spellEnd"/>
      <w:r w:rsidRPr="003F400D">
        <w:rPr>
          <w:rFonts w:ascii="Lucida Console" w:hAnsi="Lucida Console"/>
          <w:lang w:val="en-US"/>
        </w:rPr>
        <w:t>(</w:t>
      </w:r>
      <w:proofErr w:type="gramEnd"/>
      <w:r w:rsidRPr="003F400D">
        <w:rPr>
          <w:rFonts w:ascii="Lucida Console" w:hAnsi="Lucida Console"/>
          <w:lang w:val="en-US"/>
        </w:rPr>
        <w:t xml:space="preserve">char* arr1, char* 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)</w:t>
      </w:r>
    </w:p>
    <w:p w14:paraId="19C06EE1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{</w:t>
      </w:r>
    </w:p>
    <w:p w14:paraId="066A6770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 xml:space="preserve">for (int 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 xml:space="preserve"> = 0; 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proofErr w:type="gramStart"/>
      <w:r w:rsidRPr="003F400D">
        <w:rPr>
          <w:rFonts w:ascii="Lucida Console" w:hAnsi="Lucida Console"/>
          <w:lang w:val="en-US"/>
        </w:rPr>
        <w:t>] !</w:t>
      </w:r>
      <w:proofErr w:type="gramEnd"/>
      <w:r w:rsidRPr="003F400D">
        <w:rPr>
          <w:rFonts w:ascii="Lucida Console" w:hAnsi="Lucida Console"/>
          <w:lang w:val="en-US"/>
        </w:rPr>
        <w:t xml:space="preserve">= '\0'; 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++)</w:t>
      </w:r>
    </w:p>
    <w:p w14:paraId="3B0EE1EB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{</w:t>
      </w:r>
    </w:p>
    <w:p w14:paraId="44FDD0FC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arr1[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 xml:space="preserve">] = 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];</w:t>
      </w:r>
    </w:p>
    <w:p w14:paraId="58471A81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}</w:t>
      </w:r>
    </w:p>
    <w:p w14:paraId="3AD0A13A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}</w:t>
      </w:r>
    </w:p>
    <w:p w14:paraId="70C60A28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</w:rPr>
        <w:t>//</w:t>
      </w:r>
      <w:proofErr w:type="spellStart"/>
      <w:proofErr w:type="gramStart"/>
      <w:r w:rsidRPr="003F400D">
        <w:rPr>
          <w:rFonts w:ascii="Lucida Console" w:hAnsi="Lucida Console"/>
        </w:rPr>
        <w:t>функция,сравнивающая</w:t>
      </w:r>
      <w:proofErr w:type="spellEnd"/>
      <w:proofErr w:type="gramEnd"/>
      <w:r w:rsidRPr="003F400D">
        <w:rPr>
          <w:rFonts w:ascii="Lucida Console" w:hAnsi="Lucida Console"/>
        </w:rPr>
        <w:t xml:space="preserve"> строки </w:t>
      </w:r>
    </w:p>
    <w:p w14:paraId="7880836F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</w:rPr>
      </w:pPr>
      <w:r w:rsidRPr="003F400D">
        <w:rPr>
          <w:rFonts w:ascii="Lucida Console" w:hAnsi="Lucida Console"/>
          <w:lang w:val="en-US"/>
        </w:rPr>
        <w:t>int</w:t>
      </w:r>
      <w:r w:rsidRPr="003F400D">
        <w:rPr>
          <w:rFonts w:ascii="Lucida Console" w:hAnsi="Lucida Console"/>
        </w:rPr>
        <w:t xml:space="preserve"> </w:t>
      </w:r>
      <w:proofErr w:type="spellStart"/>
      <w:proofErr w:type="gramStart"/>
      <w:r w:rsidRPr="003F400D">
        <w:rPr>
          <w:rFonts w:ascii="Lucida Console" w:hAnsi="Lucida Console"/>
          <w:lang w:val="en-US"/>
        </w:rPr>
        <w:t>compr</w:t>
      </w:r>
      <w:proofErr w:type="spellEnd"/>
      <w:r w:rsidRPr="003F400D">
        <w:rPr>
          <w:rFonts w:ascii="Lucida Console" w:hAnsi="Lucida Console"/>
        </w:rPr>
        <w:t>(</w:t>
      </w:r>
      <w:proofErr w:type="gramEnd"/>
      <w:r w:rsidRPr="003F400D">
        <w:rPr>
          <w:rFonts w:ascii="Lucida Console" w:hAnsi="Lucida Console"/>
          <w:lang w:val="en-US"/>
        </w:rPr>
        <w:t>char</w:t>
      </w:r>
      <w:r w:rsidRPr="003F400D">
        <w:rPr>
          <w:rFonts w:ascii="Lucida Console" w:hAnsi="Lucida Console"/>
        </w:rPr>
        <w:t xml:space="preserve">* 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</w:rPr>
        <w:t xml:space="preserve">, </w:t>
      </w:r>
      <w:r w:rsidRPr="003F400D">
        <w:rPr>
          <w:rFonts w:ascii="Lucida Console" w:hAnsi="Lucida Console"/>
          <w:lang w:val="en-US"/>
        </w:rPr>
        <w:t>char</w:t>
      </w:r>
      <w:r w:rsidRPr="003F400D">
        <w:rPr>
          <w:rFonts w:ascii="Lucida Console" w:hAnsi="Lucida Console"/>
        </w:rPr>
        <w:t xml:space="preserve">* 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</w:rPr>
        <w:t>1)</w:t>
      </w:r>
    </w:p>
    <w:p w14:paraId="753F3088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{</w:t>
      </w:r>
    </w:p>
    <w:p w14:paraId="1435D150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 xml:space="preserve">int 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 xml:space="preserve"> = 0, result = 0;</w:t>
      </w:r>
    </w:p>
    <w:p w14:paraId="6FAB9FEF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while (((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proofErr w:type="gramStart"/>
      <w:r w:rsidRPr="003F400D">
        <w:rPr>
          <w:rFonts w:ascii="Lucida Console" w:hAnsi="Lucida Console"/>
          <w:lang w:val="en-US"/>
        </w:rPr>
        <w:t>] !</w:t>
      </w:r>
      <w:proofErr w:type="gramEnd"/>
      <w:r w:rsidRPr="003F400D">
        <w:rPr>
          <w:rFonts w:ascii="Lucida Console" w:hAnsi="Lucida Console"/>
          <w:lang w:val="en-US"/>
        </w:rPr>
        <w:t>= '\0') &amp;&amp; (arr1[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] != '\0')))</w:t>
      </w:r>
    </w:p>
    <w:p w14:paraId="262384AB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{</w:t>
      </w:r>
    </w:p>
    <w:p w14:paraId="3BA55CE1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if (int(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]) &gt; int(arr1[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]))</w:t>
      </w:r>
    </w:p>
    <w:p w14:paraId="51E8E586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{</w:t>
      </w:r>
    </w:p>
    <w:p w14:paraId="6EBA31F3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result = 1;</w:t>
      </w:r>
    </w:p>
    <w:p w14:paraId="781B232C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break;</w:t>
      </w:r>
    </w:p>
    <w:p w14:paraId="44213E67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}</w:t>
      </w:r>
    </w:p>
    <w:p w14:paraId="4A63D327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if (int(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]) &lt; int(arr1[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]))</w:t>
      </w:r>
    </w:p>
    <w:p w14:paraId="72A861EC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{</w:t>
      </w:r>
    </w:p>
    <w:p w14:paraId="40C18402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result = -1;</w:t>
      </w:r>
    </w:p>
    <w:p w14:paraId="5AF22282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break;</w:t>
      </w:r>
    </w:p>
    <w:p w14:paraId="1622B0A4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}</w:t>
      </w:r>
    </w:p>
    <w:p w14:paraId="4BDF4E22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lastRenderedPageBreak/>
        <w:tab/>
      </w: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++;</w:t>
      </w:r>
    </w:p>
    <w:p w14:paraId="50C53DED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}</w:t>
      </w:r>
    </w:p>
    <w:p w14:paraId="39E58331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return result;</w:t>
      </w:r>
    </w:p>
    <w:p w14:paraId="34E6BD54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}</w:t>
      </w:r>
    </w:p>
    <w:p w14:paraId="12FA00C8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 xml:space="preserve">// </w:t>
      </w:r>
      <w:r w:rsidRPr="003F400D">
        <w:rPr>
          <w:rFonts w:ascii="Lucida Console" w:hAnsi="Lucida Console"/>
        </w:rPr>
        <w:t>функция</w:t>
      </w:r>
      <w:r w:rsidRPr="003F400D">
        <w:rPr>
          <w:rFonts w:ascii="Lucida Console" w:hAnsi="Lucida Console"/>
          <w:lang w:val="en-US"/>
        </w:rPr>
        <w:t>,"</w:t>
      </w:r>
      <w:r w:rsidRPr="003F400D">
        <w:rPr>
          <w:rFonts w:ascii="Lucida Console" w:hAnsi="Lucida Console"/>
        </w:rPr>
        <w:t>склеивающая</w:t>
      </w:r>
      <w:r w:rsidRPr="003F400D">
        <w:rPr>
          <w:rFonts w:ascii="Lucida Console" w:hAnsi="Lucida Console"/>
          <w:lang w:val="en-US"/>
        </w:rPr>
        <w:t xml:space="preserve">" </w:t>
      </w:r>
      <w:r w:rsidRPr="003F400D">
        <w:rPr>
          <w:rFonts w:ascii="Lucida Console" w:hAnsi="Lucida Console"/>
        </w:rPr>
        <w:t>строки</w:t>
      </w:r>
      <w:r w:rsidRPr="003F400D">
        <w:rPr>
          <w:rFonts w:ascii="Lucida Console" w:hAnsi="Lucida Console"/>
          <w:lang w:val="en-US"/>
        </w:rPr>
        <w:t xml:space="preserve"> (</w:t>
      </w:r>
      <w:r w:rsidRPr="003F400D">
        <w:rPr>
          <w:rFonts w:ascii="Lucida Console" w:hAnsi="Lucida Console"/>
        </w:rPr>
        <w:t>конкатенация</w:t>
      </w:r>
      <w:r w:rsidRPr="003F400D">
        <w:rPr>
          <w:rFonts w:ascii="Lucida Console" w:hAnsi="Lucida Console"/>
          <w:lang w:val="en-US"/>
        </w:rPr>
        <w:t xml:space="preserve">) </w:t>
      </w:r>
    </w:p>
    <w:p w14:paraId="1BFCB427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 xml:space="preserve">void </w:t>
      </w:r>
      <w:proofErr w:type="spellStart"/>
      <w:proofErr w:type="gramStart"/>
      <w:r w:rsidRPr="003F400D">
        <w:rPr>
          <w:rFonts w:ascii="Lucida Console" w:hAnsi="Lucida Console"/>
          <w:lang w:val="en-US"/>
        </w:rPr>
        <w:t>concat</w:t>
      </w:r>
      <w:proofErr w:type="spellEnd"/>
      <w:r w:rsidRPr="003F400D">
        <w:rPr>
          <w:rFonts w:ascii="Lucida Console" w:hAnsi="Lucida Console"/>
          <w:lang w:val="en-US"/>
        </w:rPr>
        <w:t>(</w:t>
      </w:r>
      <w:proofErr w:type="gramEnd"/>
      <w:r w:rsidRPr="003F400D">
        <w:rPr>
          <w:rFonts w:ascii="Lucida Console" w:hAnsi="Lucida Console"/>
          <w:lang w:val="en-US"/>
        </w:rPr>
        <w:t>char* a, char* b)</w:t>
      </w:r>
    </w:p>
    <w:p w14:paraId="4897F82F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{</w:t>
      </w:r>
    </w:p>
    <w:p w14:paraId="09190FE0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 xml:space="preserve">int </w:t>
      </w:r>
      <w:proofErr w:type="spellStart"/>
      <w:r w:rsidRPr="003F400D">
        <w:rPr>
          <w:rFonts w:ascii="Lucida Console" w:hAnsi="Lucida Console"/>
          <w:lang w:val="en-US"/>
        </w:rPr>
        <w:t>len</w:t>
      </w:r>
      <w:proofErr w:type="spellEnd"/>
      <w:r w:rsidRPr="003F400D">
        <w:rPr>
          <w:rFonts w:ascii="Lucida Console" w:hAnsi="Lucida Console"/>
          <w:lang w:val="en-US"/>
        </w:rPr>
        <w:t xml:space="preserve"> = dlina2(a);</w:t>
      </w:r>
    </w:p>
    <w:p w14:paraId="2182ADF6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len</w:t>
      </w:r>
      <w:proofErr w:type="spellEnd"/>
      <w:r w:rsidRPr="003F400D">
        <w:rPr>
          <w:rFonts w:ascii="Lucida Console" w:hAnsi="Lucida Console"/>
          <w:lang w:val="en-US"/>
        </w:rPr>
        <w:t xml:space="preserve"> += 0;</w:t>
      </w:r>
    </w:p>
    <w:p w14:paraId="2D5888F1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 xml:space="preserve">int 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 xml:space="preserve"> = 0;</w:t>
      </w:r>
    </w:p>
    <w:p w14:paraId="388A3F79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for (; b[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proofErr w:type="gramStart"/>
      <w:r w:rsidRPr="003F400D">
        <w:rPr>
          <w:rFonts w:ascii="Lucida Console" w:hAnsi="Lucida Console"/>
          <w:lang w:val="en-US"/>
        </w:rPr>
        <w:t>] !</w:t>
      </w:r>
      <w:proofErr w:type="gramEnd"/>
      <w:r w:rsidRPr="003F400D">
        <w:rPr>
          <w:rFonts w:ascii="Lucida Console" w:hAnsi="Lucida Console"/>
          <w:lang w:val="en-US"/>
        </w:rPr>
        <w:t xml:space="preserve">= '\0'; 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++)</w:t>
      </w:r>
    </w:p>
    <w:p w14:paraId="2AB1C818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{</w:t>
      </w:r>
    </w:p>
    <w:p w14:paraId="015610F9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</w:r>
      <w:proofErr w:type="gramStart"/>
      <w:r w:rsidRPr="003F400D">
        <w:rPr>
          <w:rFonts w:ascii="Lucida Console" w:hAnsi="Lucida Console"/>
          <w:lang w:val="en-US"/>
        </w:rPr>
        <w:t>a[</w:t>
      </w:r>
      <w:proofErr w:type="spellStart"/>
      <w:proofErr w:type="gramEnd"/>
      <w:r w:rsidRPr="003F400D">
        <w:rPr>
          <w:rFonts w:ascii="Lucida Console" w:hAnsi="Lucida Console"/>
          <w:lang w:val="en-US"/>
        </w:rPr>
        <w:t>len</w:t>
      </w:r>
      <w:proofErr w:type="spellEnd"/>
      <w:r w:rsidRPr="003F400D">
        <w:rPr>
          <w:rFonts w:ascii="Lucida Console" w:hAnsi="Lucida Console"/>
          <w:lang w:val="en-US"/>
        </w:rPr>
        <w:t xml:space="preserve"> + 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] = b[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];</w:t>
      </w:r>
    </w:p>
    <w:p w14:paraId="5DD5C22C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}</w:t>
      </w:r>
    </w:p>
    <w:p w14:paraId="6C870825" w14:textId="77777777" w:rsidR="00EB047C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gramStart"/>
      <w:r w:rsidRPr="003F400D">
        <w:rPr>
          <w:rFonts w:ascii="Lucida Console" w:hAnsi="Lucida Console"/>
          <w:lang w:val="en-US"/>
        </w:rPr>
        <w:t>a[</w:t>
      </w:r>
      <w:proofErr w:type="spellStart"/>
      <w:proofErr w:type="gramEnd"/>
      <w:r w:rsidRPr="003F400D">
        <w:rPr>
          <w:rFonts w:ascii="Lucida Console" w:hAnsi="Lucida Console"/>
          <w:lang w:val="en-US"/>
        </w:rPr>
        <w:t>len</w:t>
      </w:r>
      <w:proofErr w:type="spellEnd"/>
      <w:r w:rsidRPr="003F400D">
        <w:rPr>
          <w:rFonts w:ascii="Lucida Console" w:hAnsi="Lucida Console"/>
          <w:lang w:val="en-US"/>
        </w:rPr>
        <w:t xml:space="preserve"> + 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] = '\0';</w:t>
      </w:r>
    </w:p>
    <w:p w14:paraId="426782D9" w14:textId="4F5AC32C" w:rsidR="00FD630D" w:rsidRPr="003F400D" w:rsidRDefault="00EB047C" w:rsidP="00C62964">
      <w:pPr>
        <w:spacing w:after="160" w:line="240" w:lineRule="auto"/>
        <w:ind w:firstLine="0"/>
        <w:jc w:val="left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}</w:t>
      </w:r>
    </w:p>
    <w:p w14:paraId="7A49EAD6" w14:textId="24104A2C" w:rsidR="00C62964" w:rsidRPr="003F400D" w:rsidRDefault="00C62964" w:rsidP="00C62964">
      <w:pPr>
        <w:pStyle w:val="af0"/>
        <w:ind w:firstLine="0"/>
        <w:rPr>
          <w:b/>
          <w:bCs/>
          <w:i/>
          <w:iCs/>
          <w:sz w:val="24"/>
          <w:szCs w:val="24"/>
        </w:rPr>
      </w:pPr>
      <w:r w:rsidRPr="003F400D">
        <w:rPr>
          <w:b/>
          <w:bCs/>
          <w:i/>
          <w:iCs/>
          <w:sz w:val="24"/>
          <w:szCs w:val="24"/>
        </w:rPr>
        <w:t>3. Написание функций так, чтобы они использовали динамическую память при создании строк.</w:t>
      </w:r>
    </w:p>
    <w:p w14:paraId="5EC9EC72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#include &lt;iostream&gt;</w:t>
      </w:r>
    </w:p>
    <w:p w14:paraId="0380C94E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#include &lt;</w:t>
      </w:r>
      <w:proofErr w:type="spellStart"/>
      <w:r w:rsidRPr="003F400D">
        <w:rPr>
          <w:rFonts w:ascii="Lucida Console" w:hAnsi="Lucida Console"/>
          <w:lang w:val="en-US"/>
        </w:rPr>
        <w:t>cstdlib</w:t>
      </w:r>
      <w:proofErr w:type="spellEnd"/>
      <w:r w:rsidRPr="003F400D">
        <w:rPr>
          <w:rFonts w:ascii="Lucida Console" w:hAnsi="Lucida Console"/>
          <w:lang w:val="en-US"/>
        </w:rPr>
        <w:t>&gt;</w:t>
      </w:r>
    </w:p>
    <w:p w14:paraId="7EB75A6C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using namespace std;</w:t>
      </w:r>
    </w:p>
    <w:p w14:paraId="5B14DE10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 xml:space="preserve">void </w:t>
      </w:r>
      <w:proofErr w:type="gramStart"/>
      <w:r w:rsidRPr="003F400D">
        <w:rPr>
          <w:rFonts w:ascii="Lucida Console" w:hAnsi="Lucida Console"/>
          <w:lang w:val="en-US"/>
        </w:rPr>
        <w:t>main(</w:t>
      </w:r>
      <w:proofErr w:type="gramEnd"/>
      <w:r w:rsidRPr="003F400D">
        <w:rPr>
          <w:rFonts w:ascii="Lucida Console" w:hAnsi="Lucida Console"/>
          <w:lang w:val="en-US"/>
        </w:rPr>
        <w:t>)</w:t>
      </w:r>
    </w:p>
    <w:p w14:paraId="4A97FD54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{</w:t>
      </w:r>
    </w:p>
    <w:p w14:paraId="43DE6079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int dlina1(char*);</w:t>
      </w:r>
    </w:p>
    <w:p w14:paraId="4527DD72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int dlina2(char*);</w:t>
      </w:r>
    </w:p>
    <w:p w14:paraId="25672FF0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int dlina3(char*);</w:t>
      </w:r>
    </w:p>
    <w:p w14:paraId="02A6D5A5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 xml:space="preserve">void </w:t>
      </w:r>
      <w:proofErr w:type="spellStart"/>
      <w:proofErr w:type="gramStart"/>
      <w:r w:rsidRPr="003F400D">
        <w:rPr>
          <w:rFonts w:ascii="Lucida Console" w:hAnsi="Lucida Console"/>
          <w:lang w:val="en-US"/>
        </w:rPr>
        <w:t>kopir</w:t>
      </w:r>
      <w:proofErr w:type="spellEnd"/>
      <w:r w:rsidRPr="003F400D">
        <w:rPr>
          <w:rFonts w:ascii="Lucida Console" w:hAnsi="Lucida Console"/>
          <w:lang w:val="en-US"/>
        </w:rPr>
        <w:t>(</w:t>
      </w:r>
      <w:proofErr w:type="gramEnd"/>
      <w:r w:rsidRPr="003F400D">
        <w:rPr>
          <w:rFonts w:ascii="Lucida Console" w:hAnsi="Lucida Console"/>
          <w:lang w:val="en-US"/>
        </w:rPr>
        <w:t>char*, char*);</w:t>
      </w:r>
    </w:p>
    <w:p w14:paraId="555ECB0B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 xml:space="preserve">int </w:t>
      </w:r>
      <w:proofErr w:type="spellStart"/>
      <w:proofErr w:type="gramStart"/>
      <w:r w:rsidRPr="003F400D">
        <w:rPr>
          <w:rFonts w:ascii="Lucida Console" w:hAnsi="Lucida Console"/>
          <w:lang w:val="en-US"/>
        </w:rPr>
        <w:t>compr</w:t>
      </w:r>
      <w:proofErr w:type="spellEnd"/>
      <w:r w:rsidRPr="003F400D">
        <w:rPr>
          <w:rFonts w:ascii="Lucida Console" w:hAnsi="Lucida Console"/>
          <w:lang w:val="en-US"/>
        </w:rPr>
        <w:t>(</w:t>
      </w:r>
      <w:proofErr w:type="gramEnd"/>
      <w:r w:rsidRPr="003F400D">
        <w:rPr>
          <w:rFonts w:ascii="Lucida Console" w:hAnsi="Lucida Console"/>
          <w:lang w:val="en-US"/>
        </w:rPr>
        <w:t>char*, char*);</w:t>
      </w:r>
    </w:p>
    <w:p w14:paraId="30A0565E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 xml:space="preserve">void </w:t>
      </w:r>
      <w:proofErr w:type="spellStart"/>
      <w:proofErr w:type="gramStart"/>
      <w:r w:rsidRPr="003F400D">
        <w:rPr>
          <w:rFonts w:ascii="Lucida Console" w:hAnsi="Lucida Console"/>
          <w:lang w:val="en-US"/>
        </w:rPr>
        <w:t>concat</w:t>
      </w:r>
      <w:proofErr w:type="spellEnd"/>
      <w:r w:rsidRPr="003F400D">
        <w:rPr>
          <w:rFonts w:ascii="Lucida Console" w:hAnsi="Lucida Console"/>
          <w:lang w:val="en-US"/>
        </w:rPr>
        <w:t>(</w:t>
      </w:r>
      <w:proofErr w:type="gramEnd"/>
      <w:r w:rsidRPr="003F400D">
        <w:rPr>
          <w:rFonts w:ascii="Lucida Console" w:hAnsi="Lucida Console"/>
          <w:lang w:val="en-US"/>
        </w:rPr>
        <w:t>char*, char*);</w:t>
      </w:r>
    </w:p>
    <w:p w14:paraId="121E17D0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char* str, * str1;</w:t>
      </w:r>
    </w:p>
    <w:p w14:paraId="27843ADD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</w:rPr>
        <w:t>// Задаем динамически строки</w:t>
      </w:r>
    </w:p>
    <w:p w14:paraId="16D301E3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</w:rPr>
        <w:tab/>
      </w:r>
      <w:r w:rsidRPr="003F400D">
        <w:rPr>
          <w:rFonts w:ascii="Lucida Console" w:hAnsi="Lucida Console"/>
          <w:lang w:val="en-US"/>
        </w:rPr>
        <w:t>str = (char</w:t>
      </w:r>
      <w:proofErr w:type="gramStart"/>
      <w:r w:rsidRPr="003F400D">
        <w:rPr>
          <w:rFonts w:ascii="Lucida Console" w:hAnsi="Lucida Console"/>
          <w:lang w:val="en-US"/>
        </w:rPr>
        <w:t>*)malloc</w:t>
      </w:r>
      <w:proofErr w:type="gramEnd"/>
      <w:r w:rsidRPr="003F400D">
        <w:rPr>
          <w:rFonts w:ascii="Lucida Console" w:hAnsi="Lucida Console"/>
          <w:lang w:val="en-US"/>
        </w:rPr>
        <w:t>(100);</w:t>
      </w:r>
    </w:p>
    <w:p w14:paraId="37FC0D86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str1 = (char</w:t>
      </w:r>
      <w:proofErr w:type="gramStart"/>
      <w:r w:rsidRPr="003F400D">
        <w:rPr>
          <w:rFonts w:ascii="Lucida Console" w:hAnsi="Lucida Console"/>
          <w:lang w:val="en-US"/>
        </w:rPr>
        <w:t>*)malloc</w:t>
      </w:r>
      <w:proofErr w:type="gramEnd"/>
      <w:r w:rsidRPr="003F400D">
        <w:rPr>
          <w:rFonts w:ascii="Lucida Console" w:hAnsi="Lucida Console"/>
          <w:lang w:val="en-US"/>
        </w:rPr>
        <w:t>(100);</w:t>
      </w:r>
    </w:p>
    <w:p w14:paraId="5B9FA006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strncpy_</w:t>
      </w:r>
      <w:proofErr w:type="gramStart"/>
      <w:r w:rsidRPr="003F400D">
        <w:rPr>
          <w:rFonts w:ascii="Lucida Console" w:hAnsi="Lucida Console"/>
          <w:lang w:val="en-US"/>
        </w:rPr>
        <w:t>s</w:t>
      </w:r>
      <w:proofErr w:type="spellEnd"/>
      <w:r w:rsidRPr="003F400D">
        <w:rPr>
          <w:rFonts w:ascii="Lucida Console" w:hAnsi="Lucida Console"/>
          <w:lang w:val="en-US"/>
        </w:rPr>
        <w:t>(</w:t>
      </w:r>
      <w:proofErr w:type="gramEnd"/>
      <w:r w:rsidRPr="003F400D">
        <w:rPr>
          <w:rFonts w:ascii="Lucida Console" w:hAnsi="Lucida Console"/>
          <w:lang w:val="en-US"/>
        </w:rPr>
        <w:t>str, 7, "</w:t>
      </w:r>
      <w:proofErr w:type="spellStart"/>
      <w:r w:rsidRPr="003F400D">
        <w:rPr>
          <w:rFonts w:ascii="Lucida Console" w:hAnsi="Lucida Console"/>
          <w:lang w:val="en-US"/>
        </w:rPr>
        <w:t>asdad</w:t>
      </w:r>
      <w:proofErr w:type="spellEnd"/>
      <w:r w:rsidRPr="003F400D">
        <w:rPr>
          <w:rFonts w:ascii="Lucida Console" w:hAnsi="Lucida Console"/>
          <w:lang w:val="en-US"/>
        </w:rPr>
        <w:t>", 7);</w:t>
      </w:r>
    </w:p>
    <w:p w14:paraId="15CAF7EC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strncpy_</w:t>
      </w:r>
      <w:proofErr w:type="gramStart"/>
      <w:r w:rsidRPr="003F400D">
        <w:rPr>
          <w:rFonts w:ascii="Lucida Console" w:hAnsi="Lucida Console"/>
          <w:lang w:val="en-US"/>
        </w:rPr>
        <w:t>s</w:t>
      </w:r>
      <w:proofErr w:type="spellEnd"/>
      <w:r w:rsidRPr="003F400D">
        <w:rPr>
          <w:rFonts w:ascii="Lucida Console" w:hAnsi="Lucida Console"/>
          <w:lang w:val="en-US"/>
        </w:rPr>
        <w:t>(</w:t>
      </w:r>
      <w:proofErr w:type="gramEnd"/>
      <w:r w:rsidRPr="003F400D">
        <w:rPr>
          <w:rFonts w:ascii="Lucida Console" w:hAnsi="Lucida Console"/>
          <w:lang w:val="en-US"/>
        </w:rPr>
        <w:t>str1, 11, "134536765", 11);</w:t>
      </w:r>
    </w:p>
    <w:p w14:paraId="2695E83C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</w:p>
    <w:p w14:paraId="5FFB14EB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cout</w:t>
      </w:r>
      <w:proofErr w:type="spellEnd"/>
      <w:r w:rsidRPr="003F400D">
        <w:rPr>
          <w:rFonts w:ascii="Lucida Console" w:hAnsi="Lucida Console"/>
          <w:lang w:val="en-US"/>
        </w:rPr>
        <w:t xml:space="preserve"> &lt;&lt; dlina1(str) &lt;&lt; </w:t>
      </w:r>
      <w:proofErr w:type="spellStart"/>
      <w:r w:rsidRPr="003F400D">
        <w:rPr>
          <w:rFonts w:ascii="Lucida Console" w:hAnsi="Lucida Console"/>
          <w:lang w:val="en-US"/>
        </w:rPr>
        <w:t>endl</w:t>
      </w:r>
      <w:proofErr w:type="spellEnd"/>
      <w:r w:rsidRPr="003F400D">
        <w:rPr>
          <w:rFonts w:ascii="Lucida Console" w:hAnsi="Lucida Console"/>
          <w:lang w:val="en-US"/>
        </w:rPr>
        <w:t>;</w:t>
      </w:r>
    </w:p>
    <w:p w14:paraId="3E5E7461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cout</w:t>
      </w:r>
      <w:proofErr w:type="spellEnd"/>
      <w:r w:rsidRPr="003F400D">
        <w:rPr>
          <w:rFonts w:ascii="Lucida Console" w:hAnsi="Lucida Console"/>
          <w:lang w:val="en-US"/>
        </w:rPr>
        <w:t xml:space="preserve"> &lt;&lt; dlina2(str) &lt;&lt; </w:t>
      </w:r>
      <w:proofErr w:type="spellStart"/>
      <w:r w:rsidRPr="003F400D">
        <w:rPr>
          <w:rFonts w:ascii="Lucida Console" w:hAnsi="Lucida Console"/>
          <w:lang w:val="en-US"/>
        </w:rPr>
        <w:t>endl</w:t>
      </w:r>
      <w:proofErr w:type="spellEnd"/>
      <w:r w:rsidRPr="003F400D">
        <w:rPr>
          <w:rFonts w:ascii="Lucida Console" w:hAnsi="Lucida Console"/>
          <w:lang w:val="en-US"/>
        </w:rPr>
        <w:t>;</w:t>
      </w:r>
    </w:p>
    <w:p w14:paraId="48A3947D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cout</w:t>
      </w:r>
      <w:proofErr w:type="spellEnd"/>
      <w:r w:rsidRPr="003F400D">
        <w:rPr>
          <w:rFonts w:ascii="Lucida Console" w:hAnsi="Lucida Console"/>
          <w:lang w:val="en-US"/>
        </w:rPr>
        <w:t xml:space="preserve"> &lt;&lt; dlina3(str) &lt;&lt; </w:t>
      </w:r>
      <w:proofErr w:type="spellStart"/>
      <w:r w:rsidRPr="003F400D">
        <w:rPr>
          <w:rFonts w:ascii="Lucida Console" w:hAnsi="Lucida Console"/>
          <w:lang w:val="en-US"/>
        </w:rPr>
        <w:t>endl</w:t>
      </w:r>
      <w:proofErr w:type="spellEnd"/>
      <w:r w:rsidRPr="003F400D">
        <w:rPr>
          <w:rFonts w:ascii="Lucida Console" w:hAnsi="Lucida Console"/>
          <w:lang w:val="en-US"/>
        </w:rPr>
        <w:t>;</w:t>
      </w:r>
    </w:p>
    <w:p w14:paraId="468464CA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cout</w:t>
      </w:r>
      <w:proofErr w:type="spellEnd"/>
      <w:r w:rsidRPr="003F400D">
        <w:rPr>
          <w:rFonts w:ascii="Lucida Console" w:hAnsi="Lucida Console"/>
          <w:lang w:val="en-US"/>
        </w:rPr>
        <w:t xml:space="preserve"> &lt;&lt; str1 &lt;&lt; </w:t>
      </w:r>
      <w:proofErr w:type="spellStart"/>
      <w:r w:rsidRPr="003F400D">
        <w:rPr>
          <w:rFonts w:ascii="Lucida Console" w:hAnsi="Lucida Console"/>
          <w:lang w:val="en-US"/>
        </w:rPr>
        <w:t>endl</w:t>
      </w:r>
      <w:proofErr w:type="spellEnd"/>
      <w:r w:rsidRPr="003F400D">
        <w:rPr>
          <w:rFonts w:ascii="Lucida Console" w:hAnsi="Lucida Console"/>
          <w:lang w:val="en-US"/>
        </w:rPr>
        <w:t>;</w:t>
      </w:r>
    </w:p>
    <w:p w14:paraId="601B6A01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proofErr w:type="gramStart"/>
      <w:r w:rsidRPr="003F400D">
        <w:rPr>
          <w:rFonts w:ascii="Lucida Console" w:hAnsi="Lucida Console"/>
          <w:lang w:val="en-US"/>
        </w:rPr>
        <w:t>kopir</w:t>
      </w:r>
      <w:proofErr w:type="spellEnd"/>
      <w:r w:rsidRPr="003F400D">
        <w:rPr>
          <w:rFonts w:ascii="Lucida Console" w:hAnsi="Lucida Console"/>
          <w:lang w:val="en-US"/>
        </w:rPr>
        <w:t>(</w:t>
      </w:r>
      <w:proofErr w:type="gramEnd"/>
      <w:r w:rsidRPr="003F400D">
        <w:rPr>
          <w:rFonts w:ascii="Lucida Console" w:hAnsi="Lucida Console"/>
          <w:lang w:val="en-US"/>
        </w:rPr>
        <w:t>str1, str);</w:t>
      </w:r>
    </w:p>
    <w:p w14:paraId="16BE934A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cout</w:t>
      </w:r>
      <w:proofErr w:type="spellEnd"/>
      <w:r w:rsidRPr="003F400D">
        <w:rPr>
          <w:rFonts w:ascii="Lucida Console" w:hAnsi="Lucida Console"/>
          <w:lang w:val="en-US"/>
        </w:rPr>
        <w:t xml:space="preserve"> &lt;&lt; str1 &lt;&lt; </w:t>
      </w:r>
      <w:proofErr w:type="spellStart"/>
      <w:r w:rsidRPr="003F400D">
        <w:rPr>
          <w:rFonts w:ascii="Lucida Console" w:hAnsi="Lucida Console"/>
          <w:lang w:val="en-US"/>
        </w:rPr>
        <w:t>endl</w:t>
      </w:r>
      <w:proofErr w:type="spellEnd"/>
      <w:r w:rsidRPr="003F400D">
        <w:rPr>
          <w:rFonts w:ascii="Lucida Console" w:hAnsi="Lucida Console"/>
          <w:lang w:val="en-US"/>
        </w:rPr>
        <w:t>;</w:t>
      </w:r>
    </w:p>
    <w:p w14:paraId="28253914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cout</w:t>
      </w:r>
      <w:proofErr w:type="spellEnd"/>
      <w:r w:rsidRPr="003F400D">
        <w:rPr>
          <w:rFonts w:ascii="Lucida Console" w:hAnsi="Lucida Console"/>
          <w:lang w:val="en-US"/>
        </w:rPr>
        <w:t xml:space="preserve"> &lt;&lt; </w:t>
      </w:r>
      <w:proofErr w:type="spellStart"/>
      <w:proofErr w:type="gramStart"/>
      <w:r w:rsidRPr="003F400D">
        <w:rPr>
          <w:rFonts w:ascii="Lucida Console" w:hAnsi="Lucida Console"/>
          <w:lang w:val="en-US"/>
        </w:rPr>
        <w:t>compr</w:t>
      </w:r>
      <w:proofErr w:type="spellEnd"/>
      <w:r w:rsidRPr="003F400D">
        <w:rPr>
          <w:rFonts w:ascii="Lucida Console" w:hAnsi="Lucida Console"/>
          <w:lang w:val="en-US"/>
        </w:rPr>
        <w:t>(</w:t>
      </w:r>
      <w:proofErr w:type="gramEnd"/>
      <w:r w:rsidRPr="003F400D">
        <w:rPr>
          <w:rFonts w:ascii="Lucida Console" w:hAnsi="Lucida Console"/>
          <w:lang w:val="en-US"/>
        </w:rPr>
        <w:t xml:space="preserve">str, str1) &lt;&lt; </w:t>
      </w:r>
      <w:proofErr w:type="spellStart"/>
      <w:r w:rsidRPr="003F400D">
        <w:rPr>
          <w:rFonts w:ascii="Lucida Console" w:hAnsi="Lucida Console"/>
          <w:lang w:val="en-US"/>
        </w:rPr>
        <w:t>endl</w:t>
      </w:r>
      <w:proofErr w:type="spellEnd"/>
      <w:r w:rsidRPr="003F400D">
        <w:rPr>
          <w:rFonts w:ascii="Lucida Console" w:hAnsi="Lucida Console"/>
          <w:lang w:val="en-US"/>
        </w:rPr>
        <w:t>;</w:t>
      </w:r>
    </w:p>
    <w:p w14:paraId="370B7AC6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cout</w:t>
      </w:r>
      <w:proofErr w:type="spellEnd"/>
      <w:r w:rsidRPr="003F400D">
        <w:rPr>
          <w:rFonts w:ascii="Lucida Console" w:hAnsi="Lucida Console"/>
          <w:lang w:val="en-US"/>
        </w:rPr>
        <w:t xml:space="preserve"> &lt;&lt; str1 &lt;&lt; </w:t>
      </w:r>
      <w:proofErr w:type="spellStart"/>
      <w:r w:rsidRPr="003F400D">
        <w:rPr>
          <w:rFonts w:ascii="Lucida Console" w:hAnsi="Lucida Console"/>
          <w:lang w:val="en-US"/>
        </w:rPr>
        <w:t>endl</w:t>
      </w:r>
      <w:proofErr w:type="spellEnd"/>
      <w:r w:rsidRPr="003F400D">
        <w:rPr>
          <w:rFonts w:ascii="Lucida Console" w:hAnsi="Lucida Console"/>
          <w:lang w:val="en-US"/>
        </w:rPr>
        <w:t>;</w:t>
      </w:r>
    </w:p>
    <w:p w14:paraId="4E71D4D9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cout</w:t>
      </w:r>
      <w:proofErr w:type="spellEnd"/>
      <w:r w:rsidRPr="003F400D">
        <w:rPr>
          <w:rFonts w:ascii="Lucida Console" w:hAnsi="Lucida Console"/>
          <w:lang w:val="en-US"/>
        </w:rPr>
        <w:t xml:space="preserve"> &lt;&lt; str &lt;&lt; </w:t>
      </w:r>
      <w:proofErr w:type="spellStart"/>
      <w:r w:rsidRPr="003F400D">
        <w:rPr>
          <w:rFonts w:ascii="Lucida Console" w:hAnsi="Lucida Console"/>
          <w:lang w:val="en-US"/>
        </w:rPr>
        <w:t>endl</w:t>
      </w:r>
      <w:proofErr w:type="spellEnd"/>
      <w:r w:rsidRPr="003F400D">
        <w:rPr>
          <w:rFonts w:ascii="Lucida Console" w:hAnsi="Lucida Console"/>
          <w:lang w:val="en-US"/>
        </w:rPr>
        <w:t>;</w:t>
      </w:r>
    </w:p>
    <w:p w14:paraId="7FFF5747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proofErr w:type="gramStart"/>
      <w:r w:rsidRPr="003F400D">
        <w:rPr>
          <w:rFonts w:ascii="Lucida Console" w:hAnsi="Lucida Console"/>
          <w:lang w:val="en-US"/>
        </w:rPr>
        <w:t>concat</w:t>
      </w:r>
      <w:proofErr w:type="spellEnd"/>
      <w:r w:rsidRPr="003F400D">
        <w:rPr>
          <w:rFonts w:ascii="Lucida Console" w:hAnsi="Lucida Console"/>
          <w:lang w:val="en-US"/>
        </w:rPr>
        <w:t>(</w:t>
      </w:r>
      <w:proofErr w:type="gramEnd"/>
      <w:r w:rsidRPr="003F400D">
        <w:rPr>
          <w:rFonts w:ascii="Lucida Console" w:hAnsi="Lucida Console"/>
          <w:lang w:val="en-US"/>
        </w:rPr>
        <w:t>str1, str);</w:t>
      </w:r>
    </w:p>
    <w:p w14:paraId="01C445D1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cout</w:t>
      </w:r>
      <w:proofErr w:type="spellEnd"/>
      <w:r w:rsidRPr="003F400D">
        <w:rPr>
          <w:rFonts w:ascii="Lucida Console" w:hAnsi="Lucida Console"/>
          <w:lang w:val="en-US"/>
        </w:rPr>
        <w:t xml:space="preserve"> &lt;&lt; str1 &lt;&lt; </w:t>
      </w:r>
      <w:proofErr w:type="spellStart"/>
      <w:r w:rsidRPr="003F400D">
        <w:rPr>
          <w:rFonts w:ascii="Lucida Console" w:hAnsi="Lucida Console"/>
          <w:lang w:val="en-US"/>
        </w:rPr>
        <w:t>endl</w:t>
      </w:r>
      <w:proofErr w:type="spellEnd"/>
      <w:r w:rsidRPr="003F400D">
        <w:rPr>
          <w:rFonts w:ascii="Lucida Console" w:hAnsi="Lucida Console"/>
          <w:lang w:val="en-US"/>
        </w:rPr>
        <w:t>;</w:t>
      </w:r>
    </w:p>
    <w:p w14:paraId="61B722B0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lastRenderedPageBreak/>
        <w:tab/>
        <w:t>free(str);</w:t>
      </w:r>
    </w:p>
    <w:p w14:paraId="49BAA9E2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free(str1);</w:t>
      </w:r>
    </w:p>
    <w:p w14:paraId="19141BD2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}</w:t>
      </w:r>
    </w:p>
    <w:p w14:paraId="337BFD2A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 xml:space="preserve">int dlina1(char* 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)</w:t>
      </w:r>
    </w:p>
    <w:p w14:paraId="36ABFEBD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{</w:t>
      </w:r>
    </w:p>
    <w:p w14:paraId="7F586143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int count = 0;</w:t>
      </w:r>
    </w:p>
    <w:p w14:paraId="7C9847EA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 xml:space="preserve">for (int 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 xml:space="preserve"> = 0; 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proofErr w:type="gramStart"/>
      <w:r w:rsidRPr="003F400D">
        <w:rPr>
          <w:rFonts w:ascii="Lucida Console" w:hAnsi="Lucida Console"/>
          <w:lang w:val="en-US"/>
        </w:rPr>
        <w:t>] !</w:t>
      </w:r>
      <w:proofErr w:type="gramEnd"/>
      <w:r w:rsidRPr="003F400D">
        <w:rPr>
          <w:rFonts w:ascii="Lucida Console" w:hAnsi="Lucida Console"/>
          <w:lang w:val="en-US"/>
        </w:rPr>
        <w:t xml:space="preserve">= '\0'; 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++)</w:t>
      </w:r>
    </w:p>
    <w:p w14:paraId="790BD085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{</w:t>
      </w:r>
    </w:p>
    <w:p w14:paraId="554B698A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count++;</w:t>
      </w:r>
    </w:p>
    <w:p w14:paraId="491CAA46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}</w:t>
      </w:r>
    </w:p>
    <w:p w14:paraId="6BBD22C8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return count;</w:t>
      </w:r>
    </w:p>
    <w:p w14:paraId="51EC4D50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}</w:t>
      </w:r>
    </w:p>
    <w:p w14:paraId="715EDD3C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 xml:space="preserve">int dlina2(char* 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)</w:t>
      </w:r>
    </w:p>
    <w:p w14:paraId="5F5A4B91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{</w:t>
      </w:r>
    </w:p>
    <w:p w14:paraId="2611F4C9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 xml:space="preserve">char* </w:t>
      </w:r>
      <w:proofErr w:type="spellStart"/>
      <w:r w:rsidRPr="003F400D">
        <w:rPr>
          <w:rFonts w:ascii="Lucida Console" w:hAnsi="Lucida Console"/>
          <w:lang w:val="en-US"/>
        </w:rPr>
        <w:t>chr</w:t>
      </w:r>
      <w:proofErr w:type="spellEnd"/>
      <w:r w:rsidRPr="003F400D">
        <w:rPr>
          <w:rFonts w:ascii="Lucida Console" w:hAnsi="Lucida Console"/>
          <w:lang w:val="en-US"/>
        </w:rPr>
        <w:t xml:space="preserve"> = (char</w:t>
      </w:r>
      <w:proofErr w:type="gramStart"/>
      <w:r w:rsidRPr="003F400D">
        <w:rPr>
          <w:rFonts w:ascii="Lucida Console" w:hAnsi="Lucida Console"/>
          <w:lang w:val="en-US"/>
        </w:rPr>
        <w:t>*)malloc</w:t>
      </w:r>
      <w:proofErr w:type="gramEnd"/>
      <w:r w:rsidRPr="003F400D">
        <w:rPr>
          <w:rFonts w:ascii="Lucida Console" w:hAnsi="Lucida Console"/>
          <w:lang w:val="en-US"/>
        </w:rPr>
        <w:t>(100);</w:t>
      </w:r>
    </w:p>
    <w:p w14:paraId="19E88735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chr</w:t>
      </w:r>
      <w:proofErr w:type="spellEnd"/>
      <w:r w:rsidRPr="003F400D">
        <w:rPr>
          <w:rFonts w:ascii="Lucida Console" w:hAnsi="Lucida Console"/>
          <w:lang w:val="en-US"/>
        </w:rPr>
        <w:t xml:space="preserve"> = 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;</w:t>
      </w:r>
    </w:p>
    <w:p w14:paraId="0897BAF9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int count = 0;</w:t>
      </w:r>
    </w:p>
    <w:p w14:paraId="3FEC9735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while (*</w:t>
      </w:r>
      <w:proofErr w:type="spellStart"/>
      <w:proofErr w:type="gramStart"/>
      <w:r w:rsidRPr="003F400D">
        <w:rPr>
          <w:rFonts w:ascii="Lucida Console" w:hAnsi="Lucida Console"/>
          <w:lang w:val="en-US"/>
        </w:rPr>
        <w:t>chr</w:t>
      </w:r>
      <w:proofErr w:type="spellEnd"/>
      <w:r w:rsidRPr="003F400D">
        <w:rPr>
          <w:rFonts w:ascii="Lucida Console" w:hAnsi="Lucida Console"/>
          <w:lang w:val="en-US"/>
        </w:rPr>
        <w:t xml:space="preserve"> !</w:t>
      </w:r>
      <w:proofErr w:type="gramEnd"/>
      <w:r w:rsidRPr="003F400D">
        <w:rPr>
          <w:rFonts w:ascii="Lucida Console" w:hAnsi="Lucida Console"/>
          <w:lang w:val="en-US"/>
        </w:rPr>
        <w:t>= '\0') {</w:t>
      </w:r>
    </w:p>
    <w:p w14:paraId="7271A14B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count++;</w:t>
      </w:r>
    </w:p>
    <w:p w14:paraId="0C45C0AC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chr</w:t>
      </w:r>
      <w:proofErr w:type="spellEnd"/>
      <w:r w:rsidRPr="003F400D">
        <w:rPr>
          <w:rFonts w:ascii="Lucida Console" w:hAnsi="Lucida Console"/>
          <w:lang w:val="en-US"/>
        </w:rPr>
        <w:t>++;</w:t>
      </w:r>
    </w:p>
    <w:p w14:paraId="6AFD34DD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}</w:t>
      </w:r>
    </w:p>
    <w:p w14:paraId="0EE1ECD6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return count;</w:t>
      </w:r>
    </w:p>
    <w:p w14:paraId="0C478C9C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free(</w:t>
      </w:r>
      <w:proofErr w:type="spellStart"/>
      <w:r w:rsidRPr="003F400D">
        <w:rPr>
          <w:rFonts w:ascii="Lucida Console" w:hAnsi="Lucida Console"/>
          <w:lang w:val="en-US"/>
        </w:rPr>
        <w:t>chr</w:t>
      </w:r>
      <w:proofErr w:type="spellEnd"/>
      <w:r w:rsidRPr="003F400D">
        <w:rPr>
          <w:rFonts w:ascii="Lucida Console" w:hAnsi="Lucida Console"/>
          <w:lang w:val="en-US"/>
        </w:rPr>
        <w:t>);</w:t>
      </w:r>
    </w:p>
    <w:p w14:paraId="2FE9FF5C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}</w:t>
      </w:r>
    </w:p>
    <w:p w14:paraId="3EF63939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 xml:space="preserve">int dlina3(char* 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)</w:t>
      </w:r>
    </w:p>
    <w:p w14:paraId="06FE2085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{</w:t>
      </w:r>
    </w:p>
    <w:p w14:paraId="5E323581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string str(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);</w:t>
      </w:r>
    </w:p>
    <w:p w14:paraId="473B6FA1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 xml:space="preserve">return </w:t>
      </w:r>
      <w:proofErr w:type="spellStart"/>
      <w:proofErr w:type="gramStart"/>
      <w:r w:rsidRPr="003F400D">
        <w:rPr>
          <w:rFonts w:ascii="Lucida Console" w:hAnsi="Lucida Console"/>
          <w:lang w:val="en-US"/>
        </w:rPr>
        <w:t>str.length</w:t>
      </w:r>
      <w:proofErr w:type="spellEnd"/>
      <w:proofErr w:type="gramEnd"/>
      <w:r w:rsidRPr="003F400D">
        <w:rPr>
          <w:rFonts w:ascii="Lucida Console" w:hAnsi="Lucida Console"/>
          <w:lang w:val="en-US"/>
        </w:rPr>
        <w:t>();</w:t>
      </w:r>
    </w:p>
    <w:p w14:paraId="4E363E31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}</w:t>
      </w:r>
    </w:p>
    <w:p w14:paraId="11FCBB50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 xml:space="preserve">void </w:t>
      </w:r>
      <w:proofErr w:type="spellStart"/>
      <w:proofErr w:type="gramStart"/>
      <w:r w:rsidRPr="003F400D">
        <w:rPr>
          <w:rFonts w:ascii="Lucida Console" w:hAnsi="Lucida Console"/>
          <w:lang w:val="en-US"/>
        </w:rPr>
        <w:t>kopir</w:t>
      </w:r>
      <w:proofErr w:type="spellEnd"/>
      <w:r w:rsidRPr="003F400D">
        <w:rPr>
          <w:rFonts w:ascii="Lucida Console" w:hAnsi="Lucida Console"/>
          <w:lang w:val="en-US"/>
        </w:rPr>
        <w:t>(</w:t>
      </w:r>
      <w:proofErr w:type="gramEnd"/>
      <w:r w:rsidRPr="003F400D">
        <w:rPr>
          <w:rFonts w:ascii="Lucida Console" w:hAnsi="Lucida Console"/>
          <w:lang w:val="en-US"/>
        </w:rPr>
        <w:t xml:space="preserve">char* arr1, char* 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)</w:t>
      </w:r>
    </w:p>
    <w:p w14:paraId="27AAB9EA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{</w:t>
      </w:r>
    </w:p>
    <w:p w14:paraId="5BAB1548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 xml:space="preserve">for (int 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 xml:space="preserve"> = 0; 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proofErr w:type="gramStart"/>
      <w:r w:rsidRPr="003F400D">
        <w:rPr>
          <w:rFonts w:ascii="Lucida Console" w:hAnsi="Lucida Console"/>
          <w:lang w:val="en-US"/>
        </w:rPr>
        <w:t>] !</w:t>
      </w:r>
      <w:proofErr w:type="gramEnd"/>
      <w:r w:rsidRPr="003F400D">
        <w:rPr>
          <w:rFonts w:ascii="Lucida Console" w:hAnsi="Lucida Console"/>
          <w:lang w:val="en-US"/>
        </w:rPr>
        <w:t xml:space="preserve">= '\0'; 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++)</w:t>
      </w:r>
    </w:p>
    <w:p w14:paraId="4D5C4BBD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{</w:t>
      </w:r>
    </w:p>
    <w:p w14:paraId="68D270AB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arr1[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 xml:space="preserve">] = 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];</w:t>
      </w:r>
    </w:p>
    <w:p w14:paraId="6C39363F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}</w:t>
      </w:r>
    </w:p>
    <w:p w14:paraId="69E2FED4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}</w:t>
      </w:r>
    </w:p>
    <w:p w14:paraId="4456F33E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 xml:space="preserve">int </w:t>
      </w:r>
      <w:proofErr w:type="spellStart"/>
      <w:proofErr w:type="gramStart"/>
      <w:r w:rsidRPr="003F400D">
        <w:rPr>
          <w:rFonts w:ascii="Lucida Console" w:hAnsi="Lucida Console"/>
          <w:lang w:val="en-US"/>
        </w:rPr>
        <w:t>compr</w:t>
      </w:r>
      <w:proofErr w:type="spellEnd"/>
      <w:r w:rsidRPr="003F400D">
        <w:rPr>
          <w:rFonts w:ascii="Lucida Console" w:hAnsi="Lucida Console"/>
          <w:lang w:val="en-US"/>
        </w:rPr>
        <w:t>(</w:t>
      </w:r>
      <w:proofErr w:type="gramEnd"/>
      <w:r w:rsidRPr="003F400D">
        <w:rPr>
          <w:rFonts w:ascii="Lucida Console" w:hAnsi="Lucida Console"/>
          <w:lang w:val="en-US"/>
        </w:rPr>
        <w:t xml:space="preserve">char* 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, char* arr1)</w:t>
      </w:r>
    </w:p>
    <w:p w14:paraId="56BE5E66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{</w:t>
      </w:r>
    </w:p>
    <w:p w14:paraId="603856D4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 xml:space="preserve">int 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 xml:space="preserve"> = 0, result = 0;</w:t>
      </w:r>
    </w:p>
    <w:p w14:paraId="6C67F2CE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while (((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proofErr w:type="gramStart"/>
      <w:r w:rsidRPr="003F400D">
        <w:rPr>
          <w:rFonts w:ascii="Lucida Console" w:hAnsi="Lucida Console"/>
          <w:lang w:val="en-US"/>
        </w:rPr>
        <w:t>] !</w:t>
      </w:r>
      <w:proofErr w:type="gramEnd"/>
      <w:r w:rsidRPr="003F400D">
        <w:rPr>
          <w:rFonts w:ascii="Lucida Console" w:hAnsi="Lucida Console"/>
          <w:lang w:val="en-US"/>
        </w:rPr>
        <w:t>= '\0') &amp;&amp; (arr1[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] != '\0')))</w:t>
      </w:r>
    </w:p>
    <w:p w14:paraId="6ADAC956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{</w:t>
      </w:r>
    </w:p>
    <w:p w14:paraId="666AD5DC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if (int(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]) &gt; int(arr1[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]))</w:t>
      </w:r>
    </w:p>
    <w:p w14:paraId="2B9B4F3C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{</w:t>
      </w:r>
    </w:p>
    <w:p w14:paraId="003B835F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result = 1;</w:t>
      </w:r>
    </w:p>
    <w:p w14:paraId="062B8D6F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break;</w:t>
      </w:r>
    </w:p>
    <w:p w14:paraId="4FDD9E76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}</w:t>
      </w:r>
    </w:p>
    <w:p w14:paraId="0414F37E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if (int(</w:t>
      </w:r>
      <w:proofErr w:type="spellStart"/>
      <w:r w:rsidRPr="003F400D">
        <w:rPr>
          <w:rFonts w:ascii="Lucida Console" w:hAnsi="Lucida Console"/>
          <w:lang w:val="en-US"/>
        </w:rPr>
        <w:t>arr</w:t>
      </w:r>
      <w:proofErr w:type="spellEnd"/>
      <w:r w:rsidRPr="003F400D">
        <w:rPr>
          <w:rFonts w:ascii="Lucida Console" w:hAnsi="Lucida Console"/>
          <w:lang w:val="en-US"/>
        </w:rPr>
        <w:t>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]) &lt; int(arr1[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]))</w:t>
      </w:r>
    </w:p>
    <w:p w14:paraId="32CDD535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{</w:t>
      </w:r>
    </w:p>
    <w:p w14:paraId="1D792115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result = -1;</w:t>
      </w:r>
    </w:p>
    <w:p w14:paraId="4AF6D967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break;</w:t>
      </w:r>
    </w:p>
    <w:p w14:paraId="7AFF15C9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  <w:t>}</w:t>
      </w:r>
    </w:p>
    <w:p w14:paraId="26F3CA44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++;</w:t>
      </w:r>
    </w:p>
    <w:p w14:paraId="71A34B1F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}</w:t>
      </w:r>
    </w:p>
    <w:p w14:paraId="2085DBD9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return result;</w:t>
      </w:r>
    </w:p>
    <w:p w14:paraId="4A4FE9C6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}</w:t>
      </w:r>
    </w:p>
    <w:p w14:paraId="76C837E1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 xml:space="preserve">void </w:t>
      </w:r>
      <w:proofErr w:type="spellStart"/>
      <w:proofErr w:type="gramStart"/>
      <w:r w:rsidRPr="003F400D">
        <w:rPr>
          <w:rFonts w:ascii="Lucida Console" w:hAnsi="Lucida Console"/>
          <w:lang w:val="en-US"/>
        </w:rPr>
        <w:t>concat</w:t>
      </w:r>
      <w:proofErr w:type="spellEnd"/>
      <w:r w:rsidRPr="003F400D">
        <w:rPr>
          <w:rFonts w:ascii="Lucida Console" w:hAnsi="Lucida Console"/>
          <w:lang w:val="en-US"/>
        </w:rPr>
        <w:t>(</w:t>
      </w:r>
      <w:proofErr w:type="gramEnd"/>
      <w:r w:rsidRPr="003F400D">
        <w:rPr>
          <w:rFonts w:ascii="Lucida Console" w:hAnsi="Lucida Console"/>
          <w:lang w:val="en-US"/>
        </w:rPr>
        <w:t>char* a, char* b)</w:t>
      </w:r>
    </w:p>
    <w:p w14:paraId="7A14A29A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{</w:t>
      </w:r>
    </w:p>
    <w:p w14:paraId="04AEF57F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 xml:space="preserve">int </w:t>
      </w:r>
      <w:proofErr w:type="spellStart"/>
      <w:r w:rsidRPr="003F400D">
        <w:rPr>
          <w:rFonts w:ascii="Lucida Console" w:hAnsi="Lucida Console"/>
          <w:lang w:val="en-US"/>
        </w:rPr>
        <w:t>len</w:t>
      </w:r>
      <w:proofErr w:type="spellEnd"/>
      <w:r w:rsidRPr="003F400D">
        <w:rPr>
          <w:rFonts w:ascii="Lucida Console" w:hAnsi="Lucida Console"/>
          <w:lang w:val="en-US"/>
        </w:rPr>
        <w:t xml:space="preserve"> = dlina2(a);</w:t>
      </w:r>
    </w:p>
    <w:p w14:paraId="470CACE1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spellStart"/>
      <w:r w:rsidRPr="003F400D">
        <w:rPr>
          <w:rFonts w:ascii="Lucida Console" w:hAnsi="Lucida Console"/>
          <w:lang w:val="en-US"/>
        </w:rPr>
        <w:t>len</w:t>
      </w:r>
      <w:proofErr w:type="spellEnd"/>
      <w:r w:rsidRPr="003F400D">
        <w:rPr>
          <w:rFonts w:ascii="Lucida Console" w:hAnsi="Lucida Console"/>
          <w:lang w:val="en-US"/>
        </w:rPr>
        <w:t xml:space="preserve"> += 0;</w:t>
      </w:r>
    </w:p>
    <w:p w14:paraId="4C50FFDD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lastRenderedPageBreak/>
        <w:tab/>
        <w:t xml:space="preserve">int 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 xml:space="preserve"> = 0;</w:t>
      </w:r>
    </w:p>
    <w:p w14:paraId="5A74B01A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for (; b[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proofErr w:type="gramStart"/>
      <w:r w:rsidRPr="003F400D">
        <w:rPr>
          <w:rFonts w:ascii="Lucida Console" w:hAnsi="Lucida Console"/>
          <w:lang w:val="en-US"/>
        </w:rPr>
        <w:t>] !</w:t>
      </w:r>
      <w:proofErr w:type="gramEnd"/>
      <w:r w:rsidRPr="003F400D">
        <w:rPr>
          <w:rFonts w:ascii="Lucida Console" w:hAnsi="Lucida Console"/>
          <w:lang w:val="en-US"/>
        </w:rPr>
        <w:t xml:space="preserve">= '\0'; 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++)</w:t>
      </w:r>
    </w:p>
    <w:p w14:paraId="4994C816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{</w:t>
      </w:r>
    </w:p>
    <w:p w14:paraId="6BCCCA62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r w:rsidRPr="003F400D">
        <w:rPr>
          <w:rFonts w:ascii="Lucida Console" w:hAnsi="Lucida Console"/>
          <w:lang w:val="en-US"/>
        </w:rPr>
        <w:tab/>
      </w:r>
      <w:proofErr w:type="gramStart"/>
      <w:r w:rsidRPr="003F400D">
        <w:rPr>
          <w:rFonts w:ascii="Lucida Console" w:hAnsi="Lucida Console"/>
          <w:lang w:val="en-US"/>
        </w:rPr>
        <w:t>a[</w:t>
      </w:r>
      <w:proofErr w:type="spellStart"/>
      <w:proofErr w:type="gramEnd"/>
      <w:r w:rsidRPr="003F400D">
        <w:rPr>
          <w:rFonts w:ascii="Lucida Console" w:hAnsi="Lucida Console"/>
          <w:lang w:val="en-US"/>
        </w:rPr>
        <w:t>len</w:t>
      </w:r>
      <w:proofErr w:type="spellEnd"/>
      <w:r w:rsidRPr="003F400D">
        <w:rPr>
          <w:rFonts w:ascii="Lucida Console" w:hAnsi="Lucida Console"/>
          <w:lang w:val="en-US"/>
        </w:rPr>
        <w:t xml:space="preserve"> + 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] = b[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];</w:t>
      </w:r>
    </w:p>
    <w:p w14:paraId="2A7CFC00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  <w:t>}</w:t>
      </w:r>
    </w:p>
    <w:p w14:paraId="17DC6325" w14:textId="77777777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ab/>
      </w:r>
      <w:proofErr w:type="gramStart"/>
      <w:r w:rsidRPr="003F400D">
        <w:rPr>
          <w:rFonts w:ascii="Lucida Console" w:hAnsi="Lucida Console"/>
          <w:lang w:val="en-US"/>
        </w:rPr>
        <w:t>a[</w:t>
      </w:r>
      <w:proofErr w:type="spellStart"/>
      <w:proofErr w:type="gramEnd"/>
      <w:r w:rsidRPr="003F400D">
        <w:rPr>
          <w:rFonts w:ascii="Lucida Console" w:hAnsi="Lucida Console"/>
          <w:lang w:val="en-US"/>
        </w:rPr>
        <w:t>len</w:t>
      </w:r>
      <w:proofErr w:type="spellEnd"/>
      <w:r w:rsidRPr="003F400D">
        <w:rPr>
          <w:rFonts w:ascii="Lucida Console" w:hAnsi="Lucida Console"/>
          <w:lang w:val="en-US"/>
        </w:rPr>
        <w:t xml:space="preserve"> + </w:t>
      </w:r>
      <w:proofErr w:type="spellStart"/>
      <w:r w:rsidRPr="003F400D">
        <w:rPr>
          <w:rFonts w:ascii="Lucida Console" w:hAnsi="Lucida Console"/>
          <w:lang w:val="en-US"/>
        </w:rPr>
        <w:t>i</w:t>
      </w:r>
      <w:proofErr w:type="spellEnd"/>
      <w:r w:rsidRPr="003F400D">
        <w:rPr>
          <w:rFonts w:ascii="Lucida Console" w:hAnsi="Lucida Console"/>
          <w:lang w:val="en-US"/>
        </w:rPr>
        <w:t>] = '\0';</w:t>
      </w:r>
    </w:p>
    <w:p w14:paraId="6E81AFAC" w14:textId="1E2E0F68" w:rsidR="00C62964" w:rsidRPr="003F400D" w:rsidRDefault="00C62964" w:rsidP="00C62964">
      <w:pPr>
        <w:spacing w:line="240" w:lineRule="auto"/>
        <w:ind w:firstLine="0"/>
        <w:rPr>
          <w:rFonts w:ascii="Lucida Console" w:hAnsi="Lucida Console"/>
          <w:lang w:val="en-US"/>
        </w:rPr>
      </w:pPr>
      <w:r w:rsidRPr="003F400D">
        <w:rPr>
          <w:rFonts w:ascii="Lucida Console" w:hAnsi="Lucida Console"/>
          <w:lang w:val="en-US"/>
        </w:rPr>
        <w:t>}</w:t>
      </w:r>
    </w:p>
    <w:p w14:paraId="4718169D" w14:textId="77777777" w:rsidR="00C62964" w:rsidRPr="003F400D" w:rsidRDefault="00C62964" w:rsidP="00C62964">
      <w:pPr>
        <w:spacing w:line="240" w:lineRule="auto"/>
        <w:ind w:left="360" w:firstLine="0"/>
        <w:rPr>
          <w:rFonts w:ascii="Lucida Console" w:eastAsiaTheme="minorHAnsi" w:hAnsi="Lucida Console" w:cstheme="minorBidi"/>
          <w:lang w:val="en-US" w:eastAsia="en-US"/>
        </w:rPr>
      </w:pPr>
    </w:p>
    <w:p w14:paraId="5F6564B9" w14:textId="39D7978A" w:rsidR="00C62964" w:rsidRPr="003F400D" w:rsidRDefault="00C62964" w:rsidP="00C62964">
      <w:pPr>
        <w:pStyle w:val="af0"/>
        <w:numPr>
          <w:ilvl w:val="0"/>
          <w:numId w:val="46"/>
        </w:numPr>
        <w:rPr>
          <w:b/>
          <w:bCs/>
          <w:i/>
          <w:iCs/>
          <w:color w:val="000000"/>
          <w:sz w:val="24"/>
          <w:szCs w:val="24"/>
        </w:rPr>
      </w:pPr>
      <w:r w:rsidRPr="003F400D">
        <w:rPr>
          <w:b/>
          <w:bCs/>
          <w:i/>
          <w:iCs/>
          <w:color w:val="000000"/>
          <w:sz w:val="24"/>
          <w:szCs w:val="24"/>
        </w:rPr>
        <w:t xml:space="preserve">Изменить программу так чтобы вместо функции </w:t>
      </w:r>
      <w:proofErr w:type="spellStart"/>
      <w:proofErr w:type="gramStart"/>
      <w:r w:rsidRPr="003F400D">
        <w:rPr>
          <w:b/>
          <w:bCs/>
          <w:i/>
          <w:iCs/>
          <w:color w:val="000000"/>
          <w:sz w:val="24"/>
          <w:szCs w:val="24"/>
          <w:lang w:val="en-US"/>
        </w:rPr>
        <w:t>mallcol</w:t>
      </w:r>
      <w:proofErr w:type="spellEnd"/>
      <w:r w:rsidRPr="003F400D">
        <w:rPr>
          <w:b/>
          <w:bCs/>
          <w:i/>
          <w:iCs/>
          <w:color w:val="000000"/>
          <w:sz w:val="24"/>
          <w:szCs w:val="24"/>
        </w:rPr>
        <w:t>(</w:t>
      </w:r>
      <w:proofErr w:type="gramEnd"/>
      <w:r w:rsidRPr="003F400D">
        <w:rPr>
          <w:b/>
          <w:bCs/>
          <w:i/>
          <w:iCs/>
          <w:color w:val="000000"/>
          <w:sz w:val="24"/>
          <w:szCs w:val="24"/>
        </w:rPr>
        <w:t xml:space="preserve">) использовать </w:t>
      </w:r>
      <w:proofErr w:type="spellStart"/>
      <w:r w:rsidRPr="003F400D">
        <w:rPr>
          <w:b/>
          <w:bCs/>
          <w:i/>
          <w:iCs/>
          <w:color w:val="000000"/>
          <w:sz w:val="24"/>
          <w:szCs w:val="24"/>
          <w:lang w:val="en-US"/>
        </w:rPr>
        <w:t>calloc</w:t>
      </w:r>
      <w:proofErr w:type="spellEnd"/>
      <w:r w:rsidRPr="003F400D">
        <w:rPr>
          <w:b/>
          <w:bCs/>
          <w:i/>
          <w:iCs/>
          <w:color w:val="000000"/>
          <w:sz w:val="24"/>
          <w:szCs w:val="24"/>
        </w:rPr>
        <w:t>()</w:t>
      </w:r>
    </w:p>
    <w:p w14:paraId="0FB769F0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#include &lt;iostream&gt;</w:t>
      </w:r>
    </w:p>
    <w:p w14:paraId="0A67CB9F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#include &lt;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cstdlib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&gt;</w:t>
      </w:r>
    </w:p>
    <w:p w14:paraId="4AFB456A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using namespace std;</w:t>
      </w:r>
    </w:p>
    <w:p w14:paraId="24A2C542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void </w:t>
      </w:r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main(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)</w:t>
      </w:r>
    </w:p>
    <w:p w14:paraId="13762EF9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{</w:t>
      </w:r>
    </w:p>
    <w:p w14:paraId="37F4D090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int dlina1(char*);</w:t>
      </w:r>
    </w:p>
    <w:p w14:paraId="45F1F071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int dlina2(char*);</w:t>
      </w:r>
    </w:p>
    <w:p w14:paraId="6DA1E781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int dlina3(char*);</w:t>
      </w:r>
    </w:p>
    <w:p w14:paraId="773B3280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kopir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char*, char*);</w:t>
      </w:r>
    </w:p>
    <w:p w14:paraId="350D5568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compr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char*, char*);</w:t>
      </w:r>
    </w:p>
    <w:p w14:paraId="5B9248D4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concat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char*, char*);</w:t>
      </w:r>
    </w:p>
    <w:p w14:paraId="1600C2E3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char* str, * str1;</w:t>
      </w:r>
    </w:p>
    <w:p w14:paraId="36413816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//</w:t>
      </w:r>
      <w:r w:rsidRPr="003F400D">
        <w:rPr>
          <w:rFonts w:ascii="Lucida Console" w:hAnsi="Lucida Console"/>
          <w:color w:val="000000"/>
          <w:sz w:val="24"/>
          <w:szCs w:val="24"/>
        </w:rPr>
        <w:t>используем</w:t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calloc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) </w:t>
      </w:r>
      <w:r w:rsidRPr="003F400D">
        <w:rPr>
          <w:rFonts w:ascii="Lucida Console" w:hAnsi="Lucida Console"/>
          <w:color w:val="000000"/>
          <w:sz w:val="24"/>
          <w:szCs w:val="24"/>
        </w:rPr>
        <w:t>вместо</w:t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malloc()</w:t>
      </w:r>
    </w:p>
    <w:p w14:paraId="7F11719D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str = (char</w:t>
      </w:r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*)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(100,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sizeof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(char));</w:t>
      </w:r>
    </w:p>
    <w:p w14:paraId="5B409B21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str1 = (char</w:t>
      </w:r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*)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(100,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sizeof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(char));</w:t>
      </w:r>
    </w:p>
    <w:p w14:paraId="588C2E02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strncpy_</w:t>
      </w:r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s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str, 7, "qwerty", 7);</w:t>
      </w:r>
    </w:p>
    <w:p w14:paraId="14CDE795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strncpy_</w:t>
      </w:r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s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str1, 11, "1234567890", 11);</w:t>
      </w:r>
    </w:p>
    <w:p w14:paraId="3A3A0556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&lt;&lt; dlina1(str) &lt;&lt;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5EEB95A6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&lt;&lt; dlina2(str) &lt;&lt;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0ED8E03E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&lt;&lt; dlina3(str) &lt;&lt;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311F6352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&lt;&lt; str1 &lt;&lt;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1C320E7E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kopir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str1, str);</w:t>
      </w:r>
    </w:p>
    <w:p w14:paraId="4762B91C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&lt;&lt; str1 &lt;&lt;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31644FFF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compr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str, str1) &lt;&lt;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705DC7E5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&lt;&lt; str1 &lt;&lt;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58CA895C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&lt;&lt; str &lt;&lt;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6D048149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concat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str1, str);</w:t>
      </w:r>
    </w:p>
    <w:p w14:paraId="60E0B8D1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&lt;&lt; str1 &lt;&lt;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281F07F6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free(str);</w:t>
      </w:r>
    </w:p>
    <w:p w14:paraId="498140A2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free(str1);</w:t>
      </w:r>
    </w:p>
    <w:p w14:paraId="7E995FA3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}</w:t>
      </w:r>
    </w:p>
    <w:p w14:paraId="5CF6F9C8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int dlina1(char*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)</w:t>
      </w:r>
    </w:p>
    <w:p w14:paraId="09D95A61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{</w:t>
      </w:r>
    </w:p>
    <w:p w14:paraId="726D0437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int count = 0;</w:t>
      </w:r>
    </w:p>
    <w:p w14:paraId="5B47AF09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= 0;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 !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= '\0';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++)</w:t>
      </w:r>
    </w:p>
    <w:p w14:paraId="6812CC40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{</w:t>
      </w:r>
    </w:p>
    <w:p w14:paraId="3432A73D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count++;</w:t>
      </w:r>
    </w:p>
    <w:p w14:paraId="1646AFE5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}</w:t>
      </w:r>
    </w:p>
    <w:p w14:paraId="30D6AAC6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return count;</w:t>
      </w:r>
    </w:p>
    <w:p w14:paraId="36624BD1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}</w:t>
      </w:r>
    </w:p>
    <w:p w14:paraId="74035B40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int dlina2(char*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)</w:t>
      </w:r>
    </w:p>
    <w:p w14:paraId="3FD0ADA5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{</w:t>
      </w:r>
    </w:p>
    <w:p w14:paraId="43A27579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 xml:space="preserve">char*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chr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= (char</w:t>
      </w:r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*)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(100,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sizeof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(char));</w:t>
      </w:r>
    </w:p>
    <w:p w14:paraId="4A817753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chr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=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63CB9938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int count = 0;</w:t>
      </w:r>
    </w:p>
    <w:p w14:paraId="14C1F308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while (*</w:t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chr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!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= '\0') {</w:t>
      </w:r>
    </w:p>
    <w:p w14:paraId="6F952CC8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count++;</w:t>
      </w:r>
    </w:p>
    <w:p w14:paraId="48E3DB4F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chr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++;</w:t>
      </w:r>
    </w:p>
    <w:p w14:paraId="686139D7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}</w:t>
      </w:r>
    </w:p>
    <w:p w14:paraId="74F4ECA1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lastRenderedPageBreak/>
        <w:tab/>
        <w:t>return count;</w:t>
      </w:r>
    </w:p>
    <w:p w14:paraId="7326E288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free(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chr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);</w:t>
      </w:r>
    </w:p>
    <w:p w14:paraId="35CD79F6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}</w:t>
      </w:r>
    </w:p>
    <w:p w14:paraId="26CCA444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int dlina3(char*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)</w:t>
      </w:r>
    </w:p>
    <w:p w14:paraId="13C68CA3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{</w:t>
      </w:r>
    </w:p>
    <w:p w14:paraId="430E0B14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string str(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);</w:t>
      </w:r>
    </w:p>
    <w:p w14:paraId="0CCBCB25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str.length</w:t>
      </w:r>
      <w:proofErr w:type="spellEnd"/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();</w:t>
      </w:r>
    </w:p>
    <w:p w14:paraId="013D0BDC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}</w:t>
      </w:r>
    </w:p>
    <w:p w14:paraId="1DFC99FE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kopir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char* arr1, char*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)</w:t>
      </w:r>
    </w:p>
    <w:p w14:paraId="7EAC590C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{</w:t>
      </w:r>
    </w:p>
    <w:p w14:paraId="34E11A68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= 0;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 !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= '\0';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++)</w:t>
      </w:r>
    </w:p>
    <w:p w14:paraId="3ABEDF60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{</w:t>
      </w:r>
    </w:p>
    <w:p w14:paraId="478C2650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arr1[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] =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];</w:t>
      </w:r>
    </w:p>
    <w:p w14:paraId="66A6ACFE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}</w:t>
      </w:r>
    </w:p>
    <w:p w14:paraId="234775A0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}</w:t>
      </w:r>
    </w:p>
    <w:p w14:paraId="07783D71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int </w:t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compr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char*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, char* arr1)</w:t>
      </w:r>
    </w:p>
    <w:p w14:paraId="2AD9C203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{</w:t>
      </w:r>
    </w:p>
    <w:p w14:paraId="7EF4BC23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 xml:space="preserve">int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= 0, result = 0;</w:t>
      </w:r>
    </w:p>
    <w:p w14:paraId="0DE27CC2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while (((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 !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= '\0') &amp;&amp; (arr1[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 != '\0')))</w:t>
      </w:r>
    </w:p>
    <w:p w14:paraId="44D8E3A3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{</w:t>
      </w:r>
    </w:p>
    <w:p w14:paraId="4FA1B0CA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if (int(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]) &gt; int(arr1[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]))</w:t>
      </w:r>
    </w:p>
    <w:p w14:paraId="090827A7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{</w:t>
      </w:r>
    </w:p>
    <w:p w14:paraId="18E5E539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result = 1;</w:t>
      </w:r>
    </w:p>
    <w:p w14:paraId="46976DFC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break;</w:t>
      </w:r>
    </w:p>
    <w:p w14:paraId="3A6331D1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}</w:t>
      </w:r>
    </w:p>
    <w:p w14:paraId="0A7AED87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if (int(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]) &lt; int(arr1[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]))</w:t>
      </w:r>
    </w:p>
    <w:p w14:paraId="28F71C47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{</w:t>
      </w:r>
    </w:p>
    <w:p w14:paraId="2B04872B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result = -1;</w:t>
      </w:r>
    </w:p>
    <w:p w14:paraId="67C23903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break;</w:t>
      </w:r>
    </w:p>
    <w:p w14:paraId="2112115E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}</w:t>
      </w:r>
    </w:p>
    <w:p w14:paraId="4D30FE7E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++;</w:t>
      </w:r>
    </w:p>
    <w:p w14:paraId="6B9FFC37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}</w:t>
      </w:r>
    </w:p>
    <w:p w14:paraId="739BBF04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return result;</w:t>
      </w:r>
    </w:p>
    <w:p w14:paraId="38FBF22B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}</w:t>
      </w:r>
    </w:p>
    <w:p w14:paraId="34861CE2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concat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char* a, char* b)</w:t>
      </w:r>
    </w:p>
    <w:p w14:paraId="180EEBF6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{</w:t>
      </w:r>
    </w:p>
    <w:p w14:paraId="0F7EF863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 xml:space="preserve">int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len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= dlina2(a);</w:t>
      </w:r>
    </w:p>
    <w:p w14:paraId="150BB466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len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+= 0;</w:t>
      </w:r>
    </w:p>
    <w:p w14:paraId="7D147D00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 xml:space="preserve">int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= 0;</w:t>
      </w:r>
    </w:p>
    <w:p w14:paraId="160C61F0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for (; b[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 !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= '\0';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++)</w:t>
      </w:r>
    </w:p>
    <w:p w14:paraId="7415EE41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{</w:t>
      </w:r>
    </w:p>
    <w:p w14:paraId="08622B0D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len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+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 = b[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];</w:t>
      </w:r>
    </w:p>
    <w:p w14:paraId="391A59E1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}</w:t>
      </w:r>
    </w:p>
    <w:p w14:paraId="42F6E381" w14:textId="77777777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len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+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 = '\0';</w:t>
      </w:r>
    </w:p>
    <w:p w14:paraId="44D6FBAD" w14:textId="1D7C601A" w:rsidR="00C62964" w:rsidRPr="003F400D" w:rsidRDefault="00C62964" w:rsidP="00C62964">
      <w:pPr>
        <w:pStyle w:val="af0"/>
        <w:spacing w:line="240" w:lineRule="auto"/>
        <w:ind w:left="36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}</w:t>
      </w:r>
    </w:p>
    <w:p w14:paraId="477F9924" w14:textId="77777777" w:rsidR="00C62964" w:rsidRPr="003F400D" w:rsidRDefault="00C62964">
      <w:pPr>
        <w:spacing w:after="160" w:line="259" w:lineRule="auto"/>
        <w:ind w:firstLine="0"/>
        <w:jc w:val="left"/>
        <w:rPr>
          <w:rFonts w:ascii="Lucida Console" w:hAnsi="Lucida Console"/>
          <w:color w:val="000000"/>
          <w:kern w:val="3"/>
          <w:lang w:val="en-US"/>
        </w:rPr>
      </w:pPr>
      <w:r w:rsidRPr="003F400D">
        <w:rPr>
          <w:rFonts w:ascii="Lucida Console" w:hAnsi="Lucida Console"/>
          <w:color w:val="000000"/>
          <w:lang w:val="en-US"/>
        </w:rPr>
        <w:br w:type="page"/>
      </w:r>
    </w:p>
    <w:p w14:paraId="6DA2C3C0" w14:textId="238A9728" w:rsidR="00C62964" w:rsidRPr="003F400D" w:rsidRDefault="00C62964" w:rsidP="00C62964">
      <w:pPr>
        <w:pStyle w:val="af0"/>
        <w:numPr>
          <w:ilvl w:val="0"/>
          <w:numId w:val="46"/>
        </w:numPr>
        <w:spacing w:line="240" w:lineRule="auto"/>
        <w:rPr>
          <w:rFonts w:ascii="Lucida Console" w:hAnsi="Lucida Console"/>
          <w:b/>
          <w:bCs/>
          <w:i/>
          <w:iCs/>
          <w:color w:val="000000"/>
          <w:sz w:val="24"/>
          <w:szCs w:val="24"/>
        </w:rPr>
      </w:pPr>
      <w:r w:rsidRPr="003F400D">
        <w:rPr>
          <w:b/>
          <w:bCs/>
          <w:i/>
          <w:iCs/>
          <w:sz w:val="24"/>
          <w:szCs w:val="24"/>
        </w:rPr>
        <w:lastRenderedPageBreak/>
        <w:t>Организовываем массив строк, применив функции, написанные в предыдущем пункте к строкам, составляющим этот массив.</w:t>
      </w:r>
    </w:p>
    <w:p w14:paraId="78857AC9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#include &lt;iostream&gt;</w:t>
      </w:r>
    </w:p>
    <w:p w14:paraId="33C45C65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#include &lt;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cstdlib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&gt;</w:t>
      </w:r>
    </w:p>
    <w:p w14:paraId="0F194D69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#include &lt;string&gt;</w:t>
      </w:r>
    </w:p>
    <w:p w14:paraId="58BB69E5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using namespace std;</w:t>
      </w:r>
    </w:p>
    <w:p w14:paraId="28DA4B3D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void </w:t>
      </w:r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main(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)</w:t>
      </w:r>
    </w:p>
    <w:p w14:paraId="59851CDB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{</w:t>
      </w:r>
    </w:p>
    <w:p w14:paraId="62B0D227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setlocale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LC_ALL, "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ru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");</w:t>
      </w:r>
    </w:p>
    <w:p w14:paraId="347AFEC8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int dlina1(char*);</w:t>
      </w:r>
    </w:p>
    <w:p w14:paraId="6D8D059C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int dlina2(char*);</w:t>
      </w:r>
    </w:p>
    <w:p w14:paraId="561D3266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int dlina3(char*);</w:t>
      </w:r>
    </w:p>
    <w:p w14:paraId="39234F4B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kopir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char*, char*);</w:t>
      </w:r>
    </w:p>
    <w:p w14:paraId="1AA5BABA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compr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char*, char*);</w:t>
      </w:r>
    </w:p>
    <w:p w14:paraId="62F93A2D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concat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char*, char*);</w:t>
      </w:r>
    </w:p>
    <w:p w14:paraId="0E39AA91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//</w:t>
      </w:r>
      <w:r w:rsidRPr="003F400D">
        <w:rPr>
          <w:rFonts w:ascii="Lucida Console" w:hAnsi="Lucida Console"/>
          <w:color w:val="000000"/>
          <w:sz w:val="24"/>
          <w:szCs w:val="24"/>
        </w:rPr>
        <w:t>вводим</w:t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</w:rPr>
        <w:t>масссив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</w:t>
      </w:r>
      <w:r w:rsidRPr="003F400D">
        <w:rPr>
          <w:rFonts w:ascii="Lucida Console" w:hAnsi="Lucida Console"/>
          <w:color w:val="000000"/>
          <w:sz w:val="24"/>
          <w:szCs w:val="24"/>
        </w:rPr>
        <w:t>строк</w:t>
      </w:r>
    </w:p>
    <w:p w14:paraId="55512476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char* date1[7];</w:t>
      </w:r>
    </w:p>
    <w:p w14:paraId="24F0AE04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</w:rPr>
        <w:t>char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</w:rPr>
        <w:t xml:space="preserve">* </w:t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</w:rPr>
        <w:t>words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</w:rPr>
        <w:t>[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</w:rPr>
        <w:t>7];</w:t>
      </w:r>
    </w:p>
    <w:p w14:paraId="40509F8D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</w:rPr>
      </w:pPr>
      <w:r w:rsidRPr="003F400D">
        <w:rPr>
          <w:rFonts w:ascii="Lucida Console" w:hAnsi="Lucida Console"/>
          <w:color w:val="000000"/>
          <w:sz w:val="24"/>
          <w:szCs w:val="24"/>
        </w:rPr>
        <w:tab/>
        <w:t>// определяем строки динамически и тут же заполняем их</w:t>
      </w:r>
    </w:p>
    <w:p w14:paraId="7005C4BA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for (int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= 0;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&lt; 7;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++)</w:t>
      </w:r>
    </w:p>
    <w:p w14:paraId="285911FA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{</w:t>
      </w:r>
    </w:p>
    <w:p w14:paraId="7C1367C7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date1[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 = (char</w:t>
      </w:r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*)malloc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(100);</w:t>
      </w:r>
    </w:p>
    <w:p w14:paraId="0F8133D5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words[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 = (char</w:t>
      </w:r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*)malloc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(100);</w:t>
      </w:r>
    </w:p>
    <w:p w14:paraId="6AAE33A4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strncpy_s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(date1[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], 25, "25", 25);</w:t>
      </w:r>
    </w:p>
    <w:p w14:paraId="37FFFC6F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strncpy_s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(words[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], 7, "qwerty", 7);</w:t>
      </w:r>
    </w:p>
    <w:p w14:paraId="728410B4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}</w:t>
      </w:r>
    </w:p>
    <w:p w14:paraId="4F81B630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</w:p>
    <w:p w14:paraId="3E371F63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&lt;&lt; dlina1(date1[1]) &lt;&lt;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63BBEB89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&lt;&lt; dlina2(</w:t>
      </w:r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words[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0]) &lt;&lt;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3B47C70E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&lt;&lt; dlina3(date1[2]) &lt;&lt;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4BAC2739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&lt;&lt; date1[0] &lt;&lt;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266985F5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</w:p>
    <w:p w14:paraId="3944D016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kopir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1FEFABCB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kopir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words[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0], date1[0]);</w:t>
      </w:r>
    </w:p>
    <w:p w14:paraId="489E4F61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&lt;&lt; </w:t>
      </w:r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words[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0] &lt;&lt;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7C5824C3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&lt;&lt; "compare" &lt;&lt;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5C873597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&lt;&lt;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compr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(date1[0], </w:t>
      </w:r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words[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0]) &lt;&lt;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4A1FB94C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concat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3E14717A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concat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words[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0], date1[0]);</w:t>
      </w:r>
    </w:p>
    <w:p w14:paraId="31521922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cout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&lt;&lt; </w:t>
      </w:r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words[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0] &lt;&lt;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endl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359AEF97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</w:rPr>
        <w:t>// освобождаем память выделенную динамически</w:t>
      </w:r>
    </w:p>
    <w:p w14:paraId="13E63D37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</w:rPr>
      </w:pPr>
      <w:r w:rsidRPr="003F400D">
        <w:rPr>
          <w:rFonts w:ascii="Lucida Console" w:hAnsi="Lucida Console"/>
          <w:color w:val="000000"/>
          <w:sz w:val="24"/>
          <w:szCs w:val="24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for</w:t>
      </w:r>
      <w:r w:rsidRPr="003F400D">
        <w:rPr>
          <w:rFonts w:ascii="Lucida Console" w:hAnsi="Lucida Console"/>
          <w:color w:val="000000"/>
          <w:sz w:val="24"/>
          <w:szCs w:val="24"/>
        </w:rPr>
        <w:t xml:space="preserve"> (</w:t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int</w:t>
      </w:r>
      <w:r w:rsidRPr="003F400D">
        <w:rPr>
          <w:rFonts w:ascii="Lucida Console" w:hAnsi="Lucida Console"/>
          <w:color w:val="000000"/>
          <w:sz w:val="24"/>
          <w:szCs w:val="24"/>
        </w:rPr>
        <w:t xml:space="preserve">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</w:rPr>
        <w:t xml:space="preserve"> = 0;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</w:rPr>
        <w:t xml:space="preserve"> &lt; 7;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</w:rPr>
        <w:t>++)</w:t>
      </w:r>
    </w:p>
    <w:p w14:paraId="02C713CB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{</w:t>
      </w:r>
    </w:p>
    <w:p w14:paraId="2A4EF7B0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free(date1[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]);</w:t>
      </w:r>
    </w:p>
    <w:p w14:paraId="3280E379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free(words[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]);</w:t>
      </w:r>
    </w:p>
    <w:p w14:paraId="15A35CD8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}</w:t>
      </w:r>
    </w:p>
    <w:p w14:paraId="372D93AD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}</w:t>
      </w:r>
    </w:p>
    <w:p w14:paraId="6A871914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int dlina1(char*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)</w:t>
      </w:r>
    </w:p>
    <w:p w14:paraId="5BDA0E2C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{</w:t>
      </w:r>
    </w:p>
    <w:p w14:paraId="575E9C21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int count = 0;</w:t>
      </w:r>
    </w:p>
    <w:p w14:paraId="63987846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= 0;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 !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= '\0';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++)</w:t>
      </w:r>
    </w:p>
    <w:p w14:paraId="6B4B10E9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{</w:t>
      </w:r>
    </w:p>
    <w:p w14:paraId="39D4A1AC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count++;</w:t>
      </w:r>
    </w:p>
    <w:p w14:paraId="2D4B1409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}</w:t>
      </w:r>
    </w:p>
    <w:p w14:paraId="344C5ADD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return count;</w:t>
      </w:r>
    </w:p>
    <w:p w14:paraId="70468F99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}</w:t>
      </w:r>
    </w:p>
    <w:p w14:paraId="5DFFCD14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int dlina2(char*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)</w:t>
      </w:r>
    </w:p>
    <w:p w14:paraId="396B52B4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{</w:t>
      </w:r>
    </w:p>
    <w:p w14:paraId="6550A672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lastRenderedPageBreak/>
        <w:tab/>
        <w:t xml:space="preserve">char*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chr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= (char</w:t>
      </w:r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*)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(100,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sizeof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(char));</w:t>
      </w:r>
    </w:p>
    <w:p w14:paraId="620E4232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chr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=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;</w:t>
      </w:r>
    </w:p>
    <w:p w14:paraId="580E6FC0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int count = 0;</w:t>
      </w:r>
    </w:p>
    <w:p w14:paraId="3CE1EEB1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while (*</w:t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chr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!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= '\0') {</w:t>
      </w:r>
    </w:p>
    <w:p w14:paraId="428EE341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count++;</w:t>
      </w:r>
    </w:p>
    <w:p w14:paraId="7EB0FE1D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chr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++;</w:t>
      </w:r>
    </w:p>
    <w:p w14:paraId="6711A601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}</w:t>
      </w:r>
    </w:p>
    <w:p w14:paraId="2B1A5DCA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return count;</w:t>
      </w:r>
    </w:p>
    <w:p w14:paraId="2D8CD7AA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free(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chr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);</w:t>
      </w:r>
    </w:p>
    <w:p w14:paraId="0F3A60F7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}</w:t>
      </w:r>
    </w:p>
    <w:p w14:paraId="4DA68CCA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int dlina3(char*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)</w:t>
      </w:r>
    </w:p>
    <w:p w14:paraId="09740FE8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{</w:t>
      </w:r>
    </w:p>
    <w:p w14:paraId="4492E7AF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string str(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);</w:t>
      </w:r>
    </w:p>
    <w:p w14:paraId="52CF0B73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str.length</w:t>
      </w:r>
      <w:proofErr w:type="spellEnd"/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();</w:t>
      </w:r>
    </w:p>
    <w:p w14:paraId="6BF723AD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}</w:t>
      </w:r>
    </w:p>
    <w:p w14:paraId="03208914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kopir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char* arr1, char*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)</w:t>
      </w:r>
    </w:p>
    <w:p w14:paraId="12378708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{</w:t>
      </w:r>
    </w:p>
    <w:p w14:paraId="7743EB50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= 0;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 !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= '\0';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++)</w:t>
      </w:r>
    </w:p>
    <w:p w14:paraId="03A74FC1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{</w:t>
      </w:r>
    </w:p>
    <w:p w14:paraId="44AB63F9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arr1[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] =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];</w:t>
      </w:r>
    </w:p>
    <w:p w14:paraId="7E271E85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}</w:t>
      </w:r>
    </w:p>
    <w:p w14:paraId="3DCAD711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}</w:t>
      </w:r>
    </w:p>
    <w:p w14:paraId="29A97FAB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int </w:t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compr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char*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, char* arr1)</w:t>
      </w:r>
    </w:p>
    <w:p w14:paraId="66938A73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{</w:t>
      </w:r>
    </w:p>
    <w:p w14:paraId="45335AFC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 xml:space="preserve">int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= 0, result = 0;</w:t>
      </w:r>
    </w:p>
    <w:p w14:paraId="5E363D07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while (((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 !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= '\0') &amp;&amp; (arr1[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 != '\0')))</w:t>
      </w:r>
    </w:p>
    <w:p w14:paraId="61D01A52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{</w:t>
      </w:r>
    </w:p>
    <w:p w14:paraId="078EA165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if (int(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]) &gt; int(arr1[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]))</w:t>
      </w:r>
    </w:p>
    <w:p w14:paraId="05D25EDC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{</w:t>
      </w:r>
    </w:p>
    <w:p w14:paraId="728DD61E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result = 1;</w:t>
      </w:r>
    </w:p>
    <w:p w14:paraId="465C1F94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break;</w:t>
      </w:r>
    </w:p>
    <w:p w14:paraId="57345325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}</w:t>
      </w:r>
    </w:p>
    <w:p w14:paraId="0D669F3E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if (int(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arr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]) &lt; int(arr1[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]))</w:t>
      </w:r>
    </w:p>
    <w:p w14:paraId="34F7B71C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{</w:t>
      </w:r>
    </w:p>
    <w:p w14:paraId="1E387FBF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result = -1;</w:t>
      </w:r>
    </w:p>
    <w:p w14:paraId="78897C4E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break;</w:t>
      </w:r>
    </w:p>
    <w:p w14:paraId="4D72A5D6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}</w:t>
      </w:r>
    </w:p>
    <w:p w14:paraId="4250D2FE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++;</w:t>
      </w:r>
    </w:p>
    <w:p w14:paraId="31BB225B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}</w:t>
      </w:r>
    </w:p>
    <w:p w14:paraId="7321CCDB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return result;</w:t>
      </w:r>
    </w:p>
    <w:p w14:paraId="72BCD88E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}</w:t>
      </w:r>
    </w:p>
    <w:p w14:paraId="51CCA81C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concat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(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char* a, char* b)</w:t>
      </w:r>
    </w:p>
    <w:p w14:paraId="335A22FF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{</w:t>
      </w:r>
    </w:p>
    <w:p w14:paraId="23FD6EE6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 xml:space="preserve">int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len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= dlina2(a);</w:t>
      </w:r>
    </w:p>
    <w:p w14:paraId="4C94345D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//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len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+= 0;</w:t>
      </w:r>
    </w:p>
    <w:p w14:paraId="6CA9A036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 xml:space="preserve">int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= 0;</w:t>
      </w:r>
    </w:p>
    <w:p w14:paraId="42741BF2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for (; b[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 !</w:t>
      </w:r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= '\0';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++)</w:t>
      </w:r>
    </w:p>
    <w:p w14:paraId="7B60F524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{</w:t>
      </w:r>
    </w:p>
    <w:p w14:paraId="51A96B4D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len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+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 = b[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];</w:t>
      </w:r>
    </w:p>
    <w:p w14:paraId="6B864150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  <w:t>}</w:t>
      </w:r>
    </w:p>
    <w:p w14:paraId="188479D3" w14:textId="77777777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ab/>
      </w:r>
      <w:proofErr w:type="gram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len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 xml:space="preserve"> + </w:t>
      </w:r>
      <w:proofErr w:type="spellStart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i</w:t>
      </w:r>
      <w:proofErr w:type="spellEnd"/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] = '\0';</w:t>
      </w:r>
    </w:p>
    <w:p w14:paraId="16D5AF67" w14:textId="2D424C86" w:rsidR="00C62964" w:rsidRPr="003F400D" w:rsidRDefault="00C62964" w:rsidP="00C62964">
      <w:pPr>
        <w:pStyle w:val="af0"/>
        <w:spacing w:line="240" w:lineRule="auto"/>
        <w:ind w:left="720" w:firstLine="0"/>
        <w:rPr>
          <w:rFonts w:ascii="Lucida Console" w:hAnsi="Lucida Console"/>
          <w:color w:val="000000"/>
          <w:sz w:val="24"/>
          <w:szCs w:val="24"/>
          <w:lang w:val="en-US"/>
        </w:rPr>
      </w:pPr>
      <w:r w:rsidRPr="003F400D">
        <w:rPr>
          <w:rFonts w:ascii="Lucida Console" w:hAnsi="Lucida Console"/>
          <w:color w:val="000000"/>
          <w:sz w:val="24"/>
          <w:szCs w:val="24"/>
          <w:lang w:val="en-US"/>
        </w:rPr>
        <w:t>}</w:t>
      </w:r>
    </w:p>
    <w:p w14:paraId="6811CA57" w14:textId="4FD5E626" w:rsidR="00C62964" w:rsidRPr="003F400D" w:rsidRDefault="00C62964" w:rsidP="00C62964">
      <w:pPr>
        <w:spacing w:line="240" w:lineRule="auto"/>
        <w:ind w:left="360" w:firstLine="0"/>
        <w:rPr>
          <w:rFonts w:ascii="Lucida Console" w:hAnsi="Lucida Console"/>
          <w:lang w:val="en-US"/>
        </w:rPr>
      </w:pPr>
    </w:p>
    <w:p w14:paraId="6E8B2EDC" w14:textId="4E0F777B" w:rsidR="005571CC" w:rsidRPr="003F400D" w:rsidRDefault="005571CC">
      <w:pPr>
        <w:spacing w:after="160" w:line="259" w:lineRule="auto"/>
        <w:ind w:firstLine="0"/>
        <w:jc w:val="left"/>
        <w:rPr>
          <w:rFonts w:eastAsiaTheme="minorHAnsi" w:cs="Arial"/>
          <w:b/>
          <w:color w:val="000000"/>
          <w:kern w:val="3"/>
          <w:sz w:val="28"/>
          <w:szCs w:val="29"/>
          <w:lang w:val="en-US" w:eastAsia="en-US"/>
        </w:rPr>
      </w:pPr>
      <w:r w:rsidRPr="003F400D">
        <w:rPr>
          <w:lang w:val="en-US"/>
        </w:rPr>
        <w:br w:type="page"/>
      </w:r>
    </w:p>
    <w:p w14:paraId="1250ECFE" w14:textId="3F45840F" w:rsidR="00737BD1" w:rsidRDefault="004C5C3D" w:rsidP="004C5C3D">
      <w:pPr>
        <w:pStyle w:val="732-20170"/>
      </w:pPr>
      <w:bookmarkStart w:id="4" w:name="_Toc100142339"/>
      <w:r>
        <w:lastRenderedPageBreak/>
        <w:t>Выводы по лабораторной работе</w:t>
      </w:r>
      <w:bookmarkEnd w:id="4"/>
    </w:p>
    <w:p w14:paraId="27CE9304" w14:textId="65AD5BB5" w:rsidR="00D81859" w:rsidRPr="003F400D" w:rsidRDefault="00D81859" w:rsidP="00D81859">
      <w:pPr>
        <w:pStyle w:val="af0"/>
        <w:rPr>
          <w:sz w:val="24"/>
          <w:szCs w:val="24"/>
        </w:rPr>
      </w:pPr>
      <w:r w:rsidRPr="003F400D">
        <w:rPr>
          <w:noProof/>
          <w:sz w:val="24"/>
          <w:szCs w:val="24"/>
        </w:rPr>
        <w:t>В ходе лабораторной работы познакомились с библиотечными функциями работы со строками, написли программу, которая использует эти функции.</w:t>
      </w:r>
    </w:p>
    <w:p w14:paraId="6CC91F9E" w14:textId="6AB9466A" w:rsidR="00D81859" w:rsidRPr="003F400D" w:rsidRDefault="00D81859" w:rsidP="00D81859">
      <w:pPr>
        <w:pStyle w:val="af0"/>
        <w:ind w:firstLine="0"/>
        <w:rPr>
          <w:sz w:val="24"/>
          <w:szCs w:val="24"/>
        </w:rPr>
      </w:pPr>
      <w:r w:rsidRPr="003F400D">
        <w:rPr>
          <w:noProof/>
          <w:sz w:val="24"/>
          <w:szCs w:val="24"/>
        </w:rPr>
        <w:t xml:space="preserve">Написаны свои варианты варианты функций: </w:t>
      </w:r>
      <w:r w:rsidRPr="003F400D">
        <w:rPr>
          <w:sz w:val="24"/>
          <w:szCs w:val="24"/>
        </w:rPr>
        <w:t xml:space="preserve">определения длины </w:t>
      </w:r>
      <w:proofErr w:type="gramStart"/>
      <w:r w:rsidRPr="003F400D">
        <w:rPr>
          <w:sz w:val="24"/>
          <w:szCs w:val="24"/>
        </w:rPr>
        <w:t>строки(</w:t>
      </w:r>
      <w:proofErr w:type="gramEnd"/>
      <w:r w:rsidRPr="003F400D">
        <w:rPr>
          <w:sz w:val="24"/>
          <w:szCs w:val="24"/>
        </w:rPr>
        <w:t>3 способа), копирования строк, сравнения строк, конкатенации строк.</w:t>
      </w:r>
    </w:p>
    <w:p w14:paraId="7ACEE9DB" w14:textId="4195A5D3" w:rsidR="00D81859" w:rsidRPr="003F400D" w:rsidRDefault="00D81859" w:rsidP="00D81859">
      <w:pPr>
        <w:pStyle w:val="af0"/>
        <w:rPr>
          <w:sz w:val="24"/>
          <w:szCs w:val="24"/>
        </w:rPr>
      </w:pPr>
      <w:r w:rsidRPr="003F400D">
        <w:rPr>
          <w:noProof/>
          <w:sz w:val="24"/>
          <w:szCs w:val="24"/>
        </w:rPr>
        <w:t>Также переписаны функции так, чтобы они использовали динамическую память при задании строк</w:t>
      </w:r>
    </w:p>
    <w:p w14:paraId="7DC375C0" w14:textId="77777777" w:rsidR="005F6384" w:rsidRPr="003F400D" w:rsidRDefault="00D81859" w:rsidP="005F6384">
      <w:pPr>
        <w:pStyle w:val="af0"/>
        <w:rPr>
          <w:noProof/>
          <w:sz w:val="24"/>
          <w:szCs w:val="24"/>
        </w:rPr>
      </w:pPr>
      <w:r w:rsidRPr="003F400D">
        <w:rPr>
          <w:noProof/>
          <w:sz w:val="24"/>
          <w:szCs w:val="24"/>
        </w:rPr>
        <w:t>Изменена программ</w:t>
      </w:r>
      <w:r w:rsidR="005F6384" w:rsidRPr="003F400D">
        <w:rPr>
          <w:noProof/>
          <w:sz w:val="24"/>
          <w:szCs w:val="24"/>
        </w:rPr>
        <w:t>а</w:t>
      </w:r>
      <w:r w:rsidRPr="003F400D">
        <w:rPr>
          <w:noProof/>
          <w:sz w:val="24"/>
          <w:szCs w:val="24"/>
        </w:rPr>
        <w:t xml:space="preserve"> так, чтобы вместо </w:t>
      </w:r>
      <w:r w:rsidRPr="003F400D">
        <w:rPr>
          <w:noProof/>
          <w:sz w:val="24"/>
          <w:szCs w:val="24"/>
          <w:lang w:val="en-US"/>
        </w:rPr>
        <w:t>malloc</w:t>
      </w:r>
      <w:r w:rsidRPr="003F400D">
        <w:rPr>
          <w:noProof/>
          <w:sz w:val="24"/>
          <w:szCs w:val="24"/>
        </w:rPr>
        <w:t xml:space="preserve">() использовалась функция </w:t>
      </w:r>
      <w:r w:rsidRPr="003F400D">
        <w:rPr>
          <w:noProof/>
          <w:sz w:val="24"/>
          <w:szCs w:val="24"/>
          <w:lang w:val="en-US"/>
        </w:rPr>
        <w:t>callloc</w:t>
      </w:r>
      <w:r w:rsidRPr="003F400D">
        <w:rPr>
          <w:noProof/>
          <w:sz w:val="24"/>
          <w:szCs w:val="24"/>
        </w:rPr>
        <w:t>()</w:t>
      </w:r>
      <w:r w:rsidR="005F6384" w:rsidRPr="003F400D">
        <w:rPr>
          <w:noProof/>
          <w:sz w:val="24"/>
          <w:szCs w:val="24"/>
        </w:rPr>
        <w:t>.</w:t>
      </w:r>
    </w:p>
    <w:p w14:paraId="4A18CD93" w14:textId="524F8A85" w:rsidR="00D81859" w:rsidRPr="003F400D" w:rsidRDefault="00D81859" w:rsidP="005F6384">
      <w:pPr>
        <w:pStyle w:val="af0"/>
        <w:rPr>
          <w:noProof/>
          <w:sz w:val="24"/>
          <w:szCs w:val="24"/>
        </w:rPr>
      </w:pPr>
      <w:r w:rsidRPr="003F400D">
        <w:rPr>
          <w:noProof/>
          <w:sz w:val="24"/>
          <w:szCs w:val="24"/>
        </w:rPr>
        <w:t>В программе организова</w:t>
      </w:r>
      <w:r w:rsidR="005F6384" w:rsidRPr="003F400D">
        <w:rPr>
          <w:noProof/>
          <w:sz w:val="24"/>
          <w:szCs w:val="24"/>
        </w:rPr>
        <w:t>н</w:t>
      </w:r>
      <w:r w:rsidRPr="003F400D">
        <w:rPr>
          <w:noProof/>
          <w:sz w:val="24"/>
          <w:szCs w:val="24"/>
        </w:rPr>
        <w:t xml:space="preserve"> массив строк, примен</w:t>
      </w:r>
      <w:r w:rsidR="005F6384" w:rsidRPr="003F400D">
        <w:rPr>
          <w:noProof/>
          <w:sz w:val="24"/>
          <w:szCs w:val="24"/>
        </w:rPr>
        <w:t>ены</w:t>
      </w:r>
      <w:r w:rsidRPr="003F400D">
        <w:rPr>
          <w:noProof/>
          <w:sz w:val="24"/>
          <w:szCs w:val="24"/>
        </w:rPr>
        <w:t xml:space="preserve"> функции, написанные в предыдущем пункте к строкам, составляющим этот массив</w:t>
      </w:r>
    </w:p>
    <w:p w14:paraId="68E8032C" w14:textId="77777777" w:rsidR="00D81859" w:rsidRPr="003F400D" w:rsidRDefault="00D81859" w:rsidP="00D81859">
      <w:pPr>
        <w:pStyle w:val="732-20172"/>
      </w:pPr>
    </w:p>
    <w:sectPr w:rsidR="00D81859" w:rsidRPr="003F400D" w:rsidSect="000E4173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79BBC" w14:textId="77777777" w:rsidR="00552BEB" w:rsidRDefault="00552BEB" w:rsidP="00BC76FE">
      <w:r>
        <w:separator/>
      </w:r>
    </w:p>
  </w:endnote>
  <w:endnote w:type="continuationSeparator" w:id="0">
    <w:p w14:paraId="58FEEB2E" w14:textId="77777777" w:rsidR="00552BEB" w:rsidRDefault="00552BEB" w:rsidP="00BC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6058096"/>
      <w:docPartObj>
        <w:docPartGallery w:val="Page Numbers (Bottom of Page)"/>
        <w:docPartUnique/>
      </w:docPartObj>
    </w:sdtPr>
    <w:sdtEndPr/>
    <w:sdtContent>
      <w:p w14:paraId="1187E276" w14:textId="77777777" w:rsidR="00265BBE" w:rsidRDefault="00265BB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25078E07" w14:textId="77777777" w:rsidR="00265BBE" w:rsidRDefault="00265B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E7DBB" w14:textId="77777777" w:rsidR="00552BEB" w:rsidRDefault="00552BEB" w:rsidP="00BC76FE">
      <w:r>
        <w:separator/>
      </w:r>
    </w:p>
  </w:footnote>
  <w:footnote w:type="continuationSeparator" w:id="0">
    <w:p w14:paraId="6986E7D1" w14:textId="77777777" w:rsidR="00552BEB" w:rsidRDefault="00552BEB" w:rsidP="00BC7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40F9"/>
    <w:multiLevelType w:val="multilevel"/>
    <w:tmpl w:val="832A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A7F13"/>
    <w:multiLevelType w:val="hybridMultilevel"/>
    <w:tmpl w:val="C338F3E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0E02AF"/>
    <w:multiLevelType w:val="multilevel"/>
    <w:tmpl w:val="4D22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57852"/>
    <w:multiLevelType w:val="hybridMultilevel"/>
    <w:tmpl w:val="46B03EAC"/>
    <w:lvl w:ilvl="0" w:tplc="25FCB3B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B21273E"/>
    <w:multiLevelType w:val="hybridMultilevel"/>
    <w:tmpl w:val="48FA18D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E03F09"/>
    <w:multiLevelType w:val="hybridMultilevel"/>
    <w:tmpl w:val="AC0E33A2"/>
    <w:lvl w:ilvl="0" w:tplc="0D283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361D1C"/>
    <w:multiLevelType w:val="hybridMultilevel"/>
    <w:tmpl w:val="A7E0B110"/>
    <w:lvl w:ilvl="0" w:tplc="F1B2DB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9771E45"/>
    <w:multiLevelType w:val="hybridMultilevel"/>
    <w:tmpl w:val="0A50E9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A30400"/>
    <w:multiLevelType w:val="hybridMultilevel"/>
    <w:tmpl w:val="4E244F4C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1EDD2AA3"/>
    <w:multiLevelType w:val="hybridMultilevel"/>
    <w:tmpl w:val="8702026E"/>
    <w:lvl w:ilvl="0" w:tplc="8B48C6A2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65B5F"/>
    <w:multiLevelType w:val="multilevel"/>
    <w:tmpl w:val="1A80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9C13FD"/>
    <w:multiLevelType w:val="hybridMultilevel"/>
    <w:tmpl w:val="1076D060"/>
    <w:lvl w:ilvl="0" w:tplc="D464AAE8">
      <w:start w:val="1"/>
      <w:numFmt w:val="decimal"/>
      <w:pStyle w:val="732-2017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D4F14"/>
    <w:multiLevelType w:val="multilevel"/>
    <w:tmpl w:val="EF763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7D55AE"/>
    <w:multiLevelType w:val="hybridMultilevel"/>
    <w:tmpl w:val="8496EC6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E3907D3"/>
    <w:multiLevelType w:val="hybridMultilevel"/>
    <w:tmpl w:val="B2BEC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E1633E"/>
    <w:multiLevelType w:val="multilevel"/>
    <w:tmpl w:val="19D6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6D4F67"/>
    <w:multiLevelType w:val="hybridMultilevel"/>
    <w:tmpl w:val="B9C42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3600BBB"/>
    <w:multiLevelType w:val="multilevel"/>
    <w:tmpl w:val="5D1C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E5F4828"/>
    <w:multiLevelType w:val="multilevel"/>
    <w:tmpl w:val="8AEE6708"/>
    <w:lvl w:ilvl="0">
      <w:start w:val="1"/>
      <w:numFmt w:val="decimal"/>
      <w:pStyle w:val="732-20170"/>
      <w:lvlText w:val="%1"/>
      <w:lvlJc w:val="left"/>
      <w:pPr>
        <w:ind w:left="107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9" w:hanging="1800"/>
      </w:pPr>
      <w:rPr>
        <w:rFonts w:hint="default"/>
      </w:rPr>
    </w:lvl>
  </w:abstractNum>
  <w:abstractNum w:abstractNumId="23" w15:restartNumberingAfterBreak="0">
    <w:nsid w:val="4EC80C71"/>
    <w:multiLevelType w:val="multilevel"/>
    <w:tmpl w:val="EB82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D86D51"/>
    <w:multiLevelType w:val="hybridMultilevel"/>
    <w:tmpl w:val="FFA29EF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54F56"/>
    <w:multiLevelType w:val="hybridMultilevel"/>
    <w:tmpl w:val="AE5EC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11B3061"/>
    <w:multiLevelType w:val="hybridMultilevel"/>
    <w:tmpl w:val="870ECCE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C87F38"/>
    <w:multiLevelType w:val="hybridMultilevel"/>
    <w:tmpl w:val="F704F740"/>
    <w:lvl w:ilvl="0" w:tplc="D7B02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36A53A3"/>
    <w:multiLevelType w:val="hybridMultilevel"/>
    <w:tmpl w:val="BB46123A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9" w15:restartNumberingAfterBreak="0">
    <w:nsid w:val="539E2693"/>
    <w:multiLevelType w:val="multilevel"/>
    <w:tmpl w:val="1E2E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A207C"/>
    <w:multiLevelType w:val="hybridMultilevel"/>
    <w:tmpl w:val="C90443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78673AD"/>
    <w:multiLevelType w:val="hybridMultilevel"/>
    <w:tmpl w:val="EB9EB3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62799"/>
    <w:multiLevelType w:val="hybridMultilevel"/>
    <w:tmpl w:val="AB9603BA"/>
    <w:lvl w:ilvl="0" w:tplc="CC3A703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35D3F16"/>
    <w:multiLevelType w:val="hybridMultilevel"/>
    <w:tmpl w:val="BE86B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5E302FA"/>
    <w:multiLevelType w:val="hybridMultilevel"/>
    <w:tmpl w:val="A1D88C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1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B697330"/>
    <w:multiLevelType w:val="hybridMultilevel"/>
    <w:tmpl w:val="AAC4A0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F776500"/>
    <w:multiLevelType w:val="multilevel"/>
    <w:tmpl w:val="1640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AD6EA4"/>
    <w:multiLevelType w:val="hybridMultilevel"/>
    <w:tmpl w:val="A256430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482AF9"/>
    <w:multiLevelType w:val="hybridMultilevel"/>
    <w:tmpl w:val="C90443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CE773A6"/>
    <w:multiLevelType w:val="multilevel"/>
    <w:tmpl w:val="E3CC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9E72AE"/>
    <w:multiLevelType w:val="hybridMultilevel"/>
    <w:tmpl w:val="B8182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13"/>
  </w:num>
  <w:num w:numId="5">
    <w:abstractNumId w:val="32"/>
  </w:num>
  <w:num w:numId="6">
    <w:abstractNumId w:val="7"/>
  </w:num>
  <w:num w:numId="7">
    <w:abstractNumId w:val="14"/>
  </w:num>
  <w:num w:numId="8">
    <w:abstractNumId w:val="36"/>
  </w:num>
  <w:num w:numId="9">
    <w:abstractNumId w:val="22"/>
  </w:num>
  <w:num w:numId="10">
    <w:abstractNumId w:val="33"/>
  </w:num>
  <w:num w:numId="11">
    <w:abstractNumId w:val="12"/>
  </w:num>
  <w:num w:numId="12">
    <w:abstractNumId w:val="36"/>
    <w:lvlOverride w:ilvl="0">
      <w:startOverride w:val="1"/>
    </w:lvlOverride>
  </w:num>
  <w:num w:numId="13">
    <w:abstractNumId w:val="36"/>
    <w:lvlOverride w:ilvl="0">
      <w:startOverride w:val="1"/>
    </w:lvlOverride>
  </w:num>
  <w:num w:numId="14">
    <w:abstractNumId w:val="36"/>
    <w:lvlOverride w:ilvl="0">
      <w:startOverride w:val="1"/>
    </w:lvlOverride>
  </w:num>
  <w:num w:numId="15">
    <w:abstractNumId w:val="3"/>
  </w:num>
  <w:num w:numId="16">
    <w:abstractNumId w:val="41"/>
  </w:num>
  <w:num w:numId="17">
    <w:abstractNumId w:val="2"/>
  </w:num>
  <w:num w:numId="18">
    <w:abstractNumId w:val="0"/>
  </w:num>
  <w:num w:numId="19">
    <w:abstractNumId w:val="38"/>
  </w:num>
  <w:num w:numId="20">
    <w:abstractNumId w:val="18"/>
  </w:num>
  <w:num w:numId="21">
    <w:abstractNumId w:val="17"/>
  </w:num>
  <w:num w:numId="22">
    <w:abstractNumId w:val="42"/>
  </w:num>
  <w:num w:numId="23">
    <w:abstractNumId w:val="5"/>
  </w:num>
  <w:num w:numId="24">
    <w:abstractNumId w:val="29"/>
  </w:num>
  <w:num w:numId="25">
    <w:abstractNumId w:val="15"/>
  </w:num>
  <w:num w:numId="26">
    <w:abstractNumId w:val="20"/>
  </w:num>
  <w:num w:numId="27">
    <w:abstractNumId w:val="23"/>
  </w:num>
  <w:num w:numId="28">
    <w:abstractNumId w:val="25"/>
  </w:num>
  <w:num w:numId="29">
    <w:abstractNumId w:val="8"/>
  </w:num>
  <w:num w:numId="30">
    <w:abstractNumId w:val="16"/>
  </w:num>
  <w:num w:numId="31">
    <w:abstractNumId w:val="37"/>
  </w:num>
  <w:num w:numId="32">
    <w:abstractNumId w:val="11"/>
  </w:num>
  <w:num w:numId="33">
    <w:abstractNumId w:val="31"/>
  </w:num>
  <w:num w:numId="34">
    <w:abstractNumId w:val="35"/>
  </w:num>
  <w:num w:numId="35">
    <w:abstractNumId w:val="39"/>
  </w:num>
  <w:num w:numId="36">
    <w:abstractNumId w:val="1"/>
  </w:num>
  <w:num w:numId="37">
    <w:abstractNumId w:val="27"/>
  </w:num>
  <w:num w:numId="38">
    <w:abstractNumId w:val="24"/>
  </w:num>
  <w:num w:numId="39">
    <w:abstractNumId w:val="26"/>
  </w:num>
  <w:num w:numId="40">
    <w:abstractNumId w:val="6"/>
  </w:num>
  <w:num w:numId="41">
    <w:abstractNumId w:val="34"/>
  </w:num>
  <w:num w:numId="42">
    <w:abstractNumId w:val="40"/>
  </w:num>
  <w:num w:numId="43">
    <w:abstractNumId w:val="9"/>
  </w:num>
  <w:num w:numId="44">
    <w:abstractNumId w:val="30"/>
  </w:num>
  <w:num w:numId="45">
    <w:abstractNumId w:val="28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E8A"/>
    <w:rsid w:val="00003136"/>
    <w:rsid w:val="00034E60"/>
    <w:rsid w:val="0006422D"/>
    <w:rsid w:val="00064A93"/>
    <w:rsid w:val="00074BDC"/>
    <w:rsid w:val="0009792B"/>
    <w:rsid w:val="000A6A55"/>
    <w:rsid w:val="000E4173"/>
    <w:rsid w:val="000F124B"/>
    <w:rsid w:val="000F1732"/>
    <w:rsid w:val="00112E27"/>
    <w:rsid w:val="00121A5C"/>
    <w:rsid w:val="00135291"/>
    <w:rsid w:val="001376B2"/>
    <w:rsid w:val="0014711E"/>
    <w:rsid w:val="00167CBB"/>
    <w:rsid w:val="001C222C"/>
    <w:rsid w:val="001C50F0"/>
    <w:rsid w:val="001D51C4"/>
    <w:rsid w:val="001E3F21"/>
    <w:rsid w:val="001F3927"/>
    <w:rsid w:val="00211C84"/>
    <w:rsid w:val="00216855"/>
    <w:rsid w:val="002243A6"/>
    <w:rsid w:val="0022556F"/>
    <w:rsid w:val="002427EF"/>
    <w:rsid w:val="002613C3"/>
    <w:rsid w:val="00263124"/>
    <w:rsid w:val="00265BBE"/>
    <w:rsid w:val="00267C26"/>
    <w:rsid w:val="0028250E"/>
    <w:rsid w:val="00291549"/>
    <w:rsid w:val="002A45FD"/>
    <w:rsid w:val="002B19AE"/>
    <w:rsid w:val="002B7EF0"/>
    <w:rsid w:val="00300580"/>
    <w:rsid w:val="00310587"/>
    <w:rsid w:val="003149C5"/>
    <w:rsid w:val="003213F5"/>
    <w:rsid w:val="003428E3"/>
    <w:rsid w:val="00347994"/>
    <w:rsid w:val="00351D34"/>
    <w:rsid w:val="00351F66"/>
    <w:rsid w:val="00373105"/>
    <w:rsid w:val="00390F50"/>
    <w:rsid w:val="00397504"/>
    <w:rsid w:val="003A25C8"/>
    <w:rsid w:val="003B3D12"/>
    <w:rsid w:val="003E583A"/>
    <w:rsid w:val="003F23E6"/>
    <w:rsid w:val="003F400D"/>
    <w:rsid w:val="003F49C3"/>
    <w:rsid w:val="00427480"/>
    <w:rsid w:val="00495C5E"/>
    <w:rsid w:val="004A625A"/>
    <w:rsid w:val="004B30AF"/>
    <w:rsid w:val="004B49BD"/>
    <w:rsid w:val="004C5C3D"/>
    <w:rsid w:val="004C71F9"/>
    <w:rsid w:val="004D7A99"/>
    <w:rsid w:val="004D7FF5"/>
    <w:rsid w:val="004E4BC7"/>
    <w:rsid w:val="004E562C"/>
    <w:rsid w:val="004F330B"/>
    <w:rsid w:val="004F4692"/>
    <w:rsid w:val="00502407"/>
    <w:rsid w:val="0053031E"/>
    <w:rsid w:val="00552BEB"/>
    <w:rsid w:val="005571CC"/>
    <w:rsid w:val="005702DE"/>
    <w:rsid w:val="00571793"/>
    <w:rsid w:val="005755BE"/>
    <w:rsid w:val="0059014C"/>
    <w:rsid w:val="005A288C"/>
    <w:rsid w:val="005B6E27"/>
    <w:rsid w:val="005B7A8B"/>
    <w:rsid w:val="005D62D8"/>
    <w:rsid w:val="005F51C3"/>
    <w:rsid w:val="005F6384"/>
    <w:rsid w:val="006148D1"/>
    <w:rsid w:val="00624B91"/>
    <w:rsid w:val="00627251"/>
    <w:rsid w:val="0066547D"/>
    <w:rsid w:val="0069543C"/>
    <w:rsid w:val="006A1327"/>
    <w:rsid w:val="006B1A24"/>
    <w:rsid w:val="006B756D"/>
    <w:rsid w:val="006F3932"/>
    <w:rsid w:val="00713B84"/>
    <w:rsid w:val="00725175"/>
    <w:rsid w:val="00733B80"/>
    <w:rsid w:val="00737BD1"/>
    <w:rsid w:val="007425F7"/>
    <w:rsid w:val="00784A76"/>
    <w:rsid w:val="0078699E"/>
    <w:rsid w:val="00792429"/>
    <w:rsid w:val="00794375"/>
    <w:rsid w:val="007A2CD4"/>
    <w:rsid w:val="007A2EEB"/>
    <w:rsid w:val="007A752B"/>
    <w:rsid w:val="007B1AC7"/>
    <w:rsid w:val="007C363E"/>
    <w:rsid w:val="007D283C"/>
    <w:rsid w:val="007D365A"/>
    <w:rsid w:val="007E3292"/>
    <w:rsid w:val="007E7D70"/>
    <w:rsid w:val="00801279"/>
    <w:rsid w:val="0081485F"/>
    <w:rsid w:val="00845909"/>
    <w:rsid w:val="00852033"/>
    <w:rsid w:val="00871E11"/>
    <w:rsid w:val="00884750"/>
    <w:rsid w:val="008911B1"/>
    <w:rsid w:val="008C1931"/>
    <w:rsid w:val="008C3C19"/>
    <w:rsid w:val="008C3CE7"/>
    <w:rsid w:val="008D08C5"/>
    <w:rsid w:val="00923129"/>
    <w:rsid w:val="00923FB5"/>
    <w:rsid w:val="00945350"/>
    <w:rsid w:val="00952540"/>
    <w:rsid w:val="009656AB"/>
    <w:rsid w:val="00967BBB"/>
    <w:rsid w:val="0098328C"/>
    <w:rsid w:val="00983455"/>
    <w:rsid w:val="009841C3"/>
    <w:rsid w:val="009A4F05"/>
    <w:rsid w:val="009A7D5C"/>
    <w:rsid w:val="009B367D"/>
    <w:rsid w:val="009B78F6"/>
    <w:rsid w:val="009D3110"/>
    <w:rsid w:val="009D5F0C"/>
    <w:rsid w:val="00A31E2B"/>
    <w:rsid w:val="00A404B7"/>
    <w:rsid w:val="00A4541A"/>
    <w:rsid w:val="00A57ADC"/>
    <w:rsid w:val="00A941BB"/>
    <w:rsid w:val="00AC1093"/>
    <w:rsid w:val="00AC47DE"/>
    <w:rsid w:val="00B23CC7"/>
    <w:rsid w:val="00B51FFF"/>
    <w:rsid w:val="00B663F0"/>
    <w:rsid w:val="00B66EAA"/>
    <w:rsid w:val="00B83744"/>
    <w:rsid w:val="00BA388D"/>
    <w:rsid w:val="00BA50DD"/>
    <w:rsid w:val="00BA6A93"/>
    <w:rsid w:val="00BB20BA"/>
    <w:rsid w:val="00BB2A30"/>
    <w:rsid w:val="00BC76FE"/>
    <w:rsid w:val="00BF68AC"/>
    <w:rsid w:val="00C16149"/>
    <w:rsid w:val="00C215D5"/>
    <w:rsid w:val="00C408F5"/>
    <w:rsid w:val="00C5276A"/>
    <w:rsid w:val="00C62959"/>
    <w:rsid w:val="00C62964"/>
    <w:rsid w:val="00C70C49"/>
    <w:rsid w:val="00C81811"/>
    <w:rsid w:val="00C9426F"/>
    <w:rsid w:val="00CA5FDE"/>
    <w:rsid w:val="00CA67D6"/>
    <w:rsid w:val="00CB746F"/>
    <w:rsid w:val="00CE347A"/>
    <w:rsid w:val="00CF295A"/>
    <w:rsid w:val="00CF7CCD"/>
    <w:rsid w:val="00D071D9"/>
    <w:rsid w:val="00D26CC6"/>
    <w:rsid w:val="00D32F3D"/>
    <w:rsid w:val="00D43250"/>
    <w:rsid w:val="00D54D59"/>
    <w:rsid w:val="00D61294"/>
    <w:rsid w:val="00D66DFC"/>
    <w:rsid w:val="00D81859"/>
    <w:rsid w:val="00D84D1B"/>
    <w:rsid w:val="00DB654F"/>
    <w:rsid w:val="00DC48E6"/>
    <w:rsid w:val="00DD0635"/>
    <w:rsid w:val="00DD651A"/>
    <w:rsid w:val="00DF5B10"/>
    <w:rsid w:val="00E0569D"/>
    <w:rsid w:val="00E10A11"/>
    <w:rsid w:val="00E305E5"/>
    <w:rsid w:val="00E41199"/>
    <w:rsid w:val="00E517B5"/>
    <w:rsid w:val="00E5248E"/>
    <w:rsid w:val="00E749F2"/>
    <w:rsid w:val="00E80305"/>
    <w:rsid w:val="00E84490"/>
    <w:rsid w:val="00E96E95"/>
    <w:rsid w:val="00E96EAF"/>
    <w:rsid w:val="00EA176A"/>
    <w:rsid w:val="00EB047C"/>
    <w:rsid w:val="00ED1AAA"/>
    <w:rsid w:val="00ED3262"/>
    <w:rsid w:val="00ED65E9"/>
    <w:rsid w:val="00F1645B"/>
    <w:rsid w:val="00F2037F"/>
    <w:rsid w:val="00F21666"/>
    <w:rsid w:val="00F276D1"/>
    <w:rsid w:val="00F65F7F"/>
    <w:rsid w:val="00F75E8A"/>
    <w:rsid w:val="00FB6F1F"/>
    <w:rsid w:val="00FD0B75"/>
    <w:rsid w:val="00FD3FCD"/>
    <w:rsid w:val="00FD630D"/>
    <w:rsid w:val="00FE3487"/>
    <w:rsid w:val="00FF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C59F"/>
  <w15:chartTrackingRefBased/>
  <w15:docId w15:val="{100DCA48-3245-40E7-B9DF-7286AB15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4B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BC76F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A6A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rsid w:val="00871E1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871E1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C7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next w:val="732-20172"/>
    <w:link w:val="12"/>
    <w:autoRedefine/>
    <w:uiPriority w:val="39"/>
    <w:unhideWhenUsed/>
    <w:qFormat/>
    <w:rsid w:val="006148D1"/>
    <w:pPr>
      <w:tabs>
        <w:tab w:val="left" w:pos="440"/>
        <w:tab w:val="right" w:leader="dot" w:pos="9344"/>
      </w:tabs>
      <w:spacing w:before="120" w:after="120"/>
    </w:pPr>
    <w:rPr>
      <w:rFonts w:ascii="Times New Roman" w:eastAsia="Times New Roman" w:hAnsi="Times New Roman" w:cs="Times New Roman"/>
      <w:bCs/>
      <w:kern w:val="3"/>
      <w:sz w:val="28"/>
      <w:szCs w:val="20"/>
      <w:lang w:eastAsia="ru-RU"/>
    </w:rPr>
  </w:style>
  <w:style w:type="character" w:styleId="a4">
    <w:name w:val="Hyperlink"/>
    <w:basedOn w:val="a0"/>
    <w:uiPriority w:val="99"/>
    <w:unhideWhenUsed/>
    <w:rsid w:val="00BC76F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C76F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BC76FE"/>
  </w:style>
  <w:style w:type="paragraph" w:styleId="a7">
    <w:name w:val="footer"/>
    <w:basedOn w:val="a"/>
    <w:link w:val="a8"/>
    <w:uiPriority w:val="99"/>
    <w:unhideWhenUsed/>
    <w:rsid w:val="00BC76F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BC76FE"/>
  </w:style>
  <w:style w:type="paragraph" w:styleId="a9">
    <w:name w:val="List Paragraph"/>
    <w:basedOn w:val="a"/>
    <w:uiPriority w:val="34"/>
    <w:qFormat/>
    <w:rsid w:val="00267C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2">
    <w:name w:val="Основной текст ГОСТ 7.32-2017"/>
    <w:link w:val="732-20173"/>
    <w:autoRedefine/>
    <w:rsid w:val="005571C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i/>
      <w:iCs/>
      <w:noProof/>
      <w:kern w:val="3"/>
      <w:sz w:val="24"/>
      <w:szCs w:val="24"/>
    </w:rPr>
  </w:style>
  <w:style w:type="paragraph" w:customStyle="1" w:styleId="732-20170">
    <w:name w:val="Заголовки разделов ГОСТ 7.32-2017"/>
    <w:next w:val="732-20172"/>
    <w:link w:val="732-20174"/>
    <w:autoRedefine/>
    <w:qFormat/>
    <w:rsid w:val="00DF5B10"/>
    <w:pPr>
      <w:numPr>
        <w:numId w:val="9"/>
      </w:numPr>
      <w:tabs>
        <w:tab w:val="left" w:pos="1134"/>
      </w:tabs>
      <w:spacing w:line="360" w:lineRule="auto"/>
    </w:pPr>
    <w:rPr>
      <w:rFonts w:ascii="Times New Roman" w:hAnsi="Times New Roman" w:cs="Arial"/>
      <w:b/>
      <w:color w:val="000000"/>
      <w:kern w:val="3"/>
      <w:sz w:val="28"/>
      <w:szCs w:val="29"/>
    </w:rPr>
  </w:style>
  <w:style w:type="character" w:customStyle="1" w:styleId="Standard0">
    <w:name w:val="Standard Знак"/>
    <w:basedOn w:val="a0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732-20173">
    <w:name w:val="Основной текст ГОСТ 7.32-2017 Знак"/>
    <w:basedOn w:val="Standard0"/>
    <w:link w:val="732-20172"/>
    <w:rsid w:val="005571CC"/>
    <w:rPr>
      <w:rFonts w:ascii="Times New Roman" w:eastAsia="Times New Roman" w:hAnsi="Times New Roman" w:cs="Times New Roman"/>
      <w:b/>
      <w:bCs/>
      <w:i/>
      <w:iCs/>
      <w:noProof/>
      <w:kern w:val="3"/>
      <w:sz w:val="24"/>
      <w:szCs w:val="24"/>
      <w:lang w:eastAsia="ru-RU"/>
    </w:rPr>
  </w:style>
  <w:style w:type="paragraph" w:customStyle="1" w:styleId="732-20175">
    <w:name w:val="Таблицы ГОСТ 7.32-2017"/>
    <w:next w:val="732-20172"/>
    <w:link w:val="732-20176"/>
    <w:autoRedefine/>
    <w:qFormat/>
    <w:rsid w:val="004B49BD"/>
    <w:pPr>
      <w:spacing w:line="360" w:lineRule="auto"/>
    </w:pPr>
    <w:rPr>
      <w:rFonts w:ascii="Times New Roman" w:hAnsi="Times New Roman" w:cs="Arial"/>
      <w:color w:val="000000"/>
      <w:kern w:val="3"/>
      <w:sz w:val="28"/>
      <w:szCs w:val="29"/>
    </w:rPr>
  </w:style>
  <w:style w:type="character" w:customStyle="1" w:styleId="732-20174">
    <w:name w:val="Заголовки разделов ГОСТ 7.32-2017 Знак"/>
    <w:basedOn w:val="Standard0"/>
    <w:link w:val="732-20170"/>
    <w:rsid w:val="00F75E8A"/>
    <w:rPr>
      <w:rFonts w:ascii="Times New Roman" w:eastAsia="Times New Roman" w:hAnsi="Times New Roman" w:cs="Arial"/>
      <w:b/>
      <w:color w:val="000000"/>
      <w:kern w:val="3"/>
      <w:sz w:val="28"/>
      <w:szCs w:val="29"/>
      <w:lang w:eastAsia="ru-RU"/>
    </w:rPr>
  </w:style>
  <w:style w:type="paragraph" w:customStyle="1" w:styleId="732-20177">
    <w:name w:val="Рисунки ГОСТ 7.32-2017"/>
    <w:next w:val="732-20178"/>
    <w:link w:val="732-20179"/>
    <w:autoRedefine/>
    <w:qFormat/>
    <w:rsid w:val="00DF5B10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hAnsi="Times New Roman" w:cs="Arial"/>
      <w:color w:val="000000"/>
      <w:kern w:val="3"/>
      <w:sz w:val="24"/>
      <w:szCs w:val="29"/>
    </w:rPr>
  </w:style>
  <w:style w:type="character" w:customStyle="1" w:styleId="732-20176">
    <w:name w:val="Таблицы ГОСТ 7.32-2017 Знак"/>
    <w:basedOn w:val="732-20174"/>
    <w:link w:val="732-20175"/>
    <w:rsid w:val="004B49BD"/>
    <w:rPr>
      <w:rFonts w:ascii="Times New Roman" w:eastAsia="Times New Roman" w:hAnsi="Times New Roman" w:cs="Arial"/>
      <w:b w:val="0"/>
      <w:color w:val="000000"/>
      <w:kern w:val="3"/>
      <w:sz w:val="28"/>
      <w:szCs w:val="29"/>
      <w:lang w:eastAsia="ru-RU"/>
    </w:rPr>
  </w:style>
  <w:style w:type="character" w:customStyle="1" w:styleId="732-20179">
    <w:name w:val="Рисунки ГОСТ 7.32-2017 Знак"/>
    <w:basedOn w:val="732-20176"/>
    <w:link w:val="732-20177"/>
    <w:rsid w:val="00DF5B10"/>
    <w:rPr>
      <w:rFonts w:ascii="Times New Roman" w:eastAsia="Times New Roman" w:hAnsi="Times New Roman" w:cs="Arial"/>
      <w:b w:val="0"/>
      <w:color w:val="000000"/>
      <w:kern w:val="3"/>
      <w:sz w:val="24"/>
      <w:szCs w:val="29"/>
      <w:lang w:eastAsia="ru-RU"/>
    </w:rPr>
  </w:style>
  <w:style w:type="paragraph" w:customStyle="1" w:styleId="732-2017a">
    <w:name w:val="ЗАГОЛОВКИ ГОСТ 7.32-2017"/>
    <w:next w:val="732-20172"/>
    <w:link w:val="732-2017b"/>
    <w:autoRedefine/>
    <w:qFormat/>
    <w:rsid w:val="00D84D1B"/>
    <w:pPr>
      <w:pageBreakBefore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732-2017b">
    <w:name w:val="ЗАГОЛОВКИ ГОСТ 7.32-2017 Знак"/>
    <w:basedOn w:val="732-20174"/>
    <w:link w:val="732-2017a"/>
    <w:rsid w:val="00D84D1B"/>
    <w:rPr>
      <w:rFonts w:ascii="Times New Roman" w:eastAsia="Times New Roman" w:hAnsi="Times New Roman" w:cs="Times New Roman"/>
      <w:b/>
      <w:caps/>
      <w:color w:val="000000"/>
      <w:kern w:val="3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6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71E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1E1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6148D1"/>
    <w:rPr>
      <w:rFonts w:ascii="Times New Roman" w:eastAsia="Times New Roman" w:hAnsi="Times New Roman" w:cs="Times New Roman"/>
      <w:bCs/>
      <w:kern w:val="3"/>
      <w:sz w:val="28"/>
      <w:szCs w:val="20"/>
      <w:lang w:eastAsia="ru-RU"/>
    </w:rPr>
  </w:style>
  <w:style w:type="character" w:customStyle="1" w:styleId="mw-editsection">
    <w:name w:val="mw-editsection"/>
    <w:basedOn w:val="a0"/>
    <w:rsid w:val="00871E11"/>
  </w:style>
  <w:style w:type="character" w:customStyle="1" w:styleId="mw-editsection-bracket">
    <w:name w:val="mw-editsection-bracket"/>
    <w:basedOn w:val="a0"/>
    <w:rsid w:val="00871E11"/>
  </w:style>
  <w:style w:type="character" w:customStyle="1" w:styleId="mw-editsection-divider">
    <w:name w:val="mw-editsection-divider"/>
    <w:basedOn w:val="a0"/>
    <w:rsid w:val="00871E11"/>
  </w:style>
  <w:style w:type="paragraph" w:styleId="aa">
    <w:name w:val="Normal (Web)"/>
    <w:basedOn w:val="a"/>
    <w:uiPriority w:val="99"/>
    <w:unhideWhenUsed/>
    <w:rsid w:val="00871E1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871E11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871E11"/>
  </w:style>
  <w:style w:type="paragraph" w:customStyle="1" w:styleId="732-20178">
    <w:name w:val="Подпись рисунка ГОСТ 7.32-2017"/>
    <w:link w:val="732-2017c"/>
    <w:qFormat/>
    <w:rsid w:val="00FB6F1F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4"/>
      <w:szCs w:val="29"/>
    </w:rPr>
  </w:style>
  <w:style w:type="table" w:styleId="-1">
    <w:name w:val="Grid Table 1 Light"/>
    <w:basedOn w:val="a1"/>
    <w:uiPriority w:val="46"/>
    <w:rsid w:val="001D51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732-2017c">
    <w:name w:val="Подпись рисунка ГОСТ 7.32-2017 Знак"/>
    <w:basedOn w:val="732-20179"/>
    <w:link w:val="732-20178"/>
    <w:rsid w:val="00FB6F1F"/>
    <w:rPr>
      <w:rFonts w:ascii="Times New Roman" w:eastAsia="Times New Roman" w:hAnsi="Times New Roman" w:cs="Arial"/>
      <w:b w:val="0"/>
      <w:noProof/>
      <w:color w:val="000000"/>
      <w:kern w:val="3"/>
      <w:sz w:val="24"/>
      <w:szCs w:val="29"/>
      <w:lang w:eastAsia="ru-RU"/>
    </w:rPr>
  </w:style>
  <w:style w:type="table" w:styleId="ab">
    <w:name w:val="Table Grid"/>
    <w:basedOn w:val="a1"/>
    <w:uiPriority w:val="39"/>
    <w:rsid w:val="001D5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32-20171">
    <w:name w:val="Нумерованный список ГОСТ 7.32-2017"/>
    <w:basedOn w:val="732-20172"/>
    <w:link w:val="732-2017d"/>
    <w:qFormat/>
    <w:rsid w:val="002A45FD"/>
    <w:pPr>
      <w:numPr>
        <w:numId w:val="8"/>
      </w:numPr>
      <w:tabs>
        <w:tab w:val="left" w:pos="993"/>
      </w:tabs>
      <w:ind w:left="0" w:firstLine="709"/>
    </w:pPr>
  </w:style>
  <w:style w:type="paragraph" w:customStyle="1" w:styleId="732-2017e">
    <w:name w:val="Оглавление ГОСТ 7.32-2017"/>
    <w:basedOn w:val="11"/>
    <w:qFormat/>
    <w:rsid w:val="009A4F05"/>
    <w:rPr>
      <w:noProof/>
    </w:rPr>
  </w:style>
  <w:style w:type="character" w:customStyle="1" w:styleId="732-2017d">
    <w:name w:val="Нумерованный список ГОСТ 7.32-2017 Знак"/>
    <w:basedOn w:val="732-20173"/>
    <w:link w:val="732-20171"/>
    <w:rsid w:val="002A45FD"/>
    <w:rPr>
      <w:rFonts w:ascii="Times New Roman" w:eastAsia="Times New Roman" w:hAnsi="Times New Roman" w:cs="Times New Roman"/>
      <w:b/>
      <w:bCs/>
      <w:i/>
      <w:iCs/>
      <w:noProof/>
      <w:kern w:val="3"/>
      <w:sz w:val="28"/>
      <w:szCs w:val="28"/>
      <w:lang w:val="en-US" w:eastAsia="ru-RU"/>
    </w:rPr>
  </w:style>
  <w:style w:type="paragraph" w:customStyle="1" w:styleId="Textbody">
    <w:name w:val="Text body"/>
    <w:basedOn w:val="Standard"/>
    <w:rsid w:val="000E4173"/>
    <w:pPr>
      <w:widowControl w:val="0"/>
      <w:spacing w:after="140" w:line="288" w:lineRule="auto"/>
      <w:textAlignment w:val="auto"/>
    </w:pPr>
    <w:rPr>
      <w:rFonts w:ascii="Liberation Serif" w:eastAsia="SimSun" w:hAnsi="Liberation Serif" w:cs="Lucida Sans"/>
      <w:lang w:eastAsia="zh-CN" w:bidi="hi-IN"/>
    </w:rPr>
  </w:style>
  <w:style w:type="paragraph" w:customStyle="1" w:styleId="ac">
    <w:name w:val="Основной"/>
    <w:rsid w:val="000E4173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21">
    <w:name w:val="Body Text 2"/>
    <w:basedOn w:val="Standard"/>
    <w:link w:val="22"/>
    <w:semiHidden/>
    <w:unhideWhenUsed/>
    <w:rsid w:val="000E4173"/>
    <w:pPr>
      <w:widowControl w:val="0"/>
      <w:suppressAutoHyphens w:val="0"/>
      <w:jc w:val="center"/>
      <w:textAlignment w:val="auto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2">
    <w:name w:val="Основной текст 2 Знак"/>
    <w:basedOn w:val="a0"/>
    <w:link w:val="21"/>
    <w:semiHidden/>
    <w:rsid w:val="000E4173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732-2017">
    <w:name w:val="Заголовки подразделов ГОСТ 7.32-2017"/>
    <w:next w:val="732-20172"/>
    <w:link w:val="732-2017f"/>
    <w:qFormat/>
    <w:rsid w:val="00B663F0"/>
    <w:pPr>
      <w:numPr>
        <w:numId w:val="11"/>
      </w:numPr>
      <w:spacing w:line="360" w:lineRule="auto"/>
      <w:ind w:left="0" w:firstLine="709"/>
    </w:pPr>
    <w:rPr>
      <w:rFonts w:ascii="Times New Roman" w:hAnsi="Times New Roman" w:cs="Arial"/>
      <w:b/>
      <w:color w:val="000000"/>
      <w:kern w:val="3"/>
      <w:sz w:val="28"/>
      <w:szCs w:val="29"/>
    </w:rPr>
  </w:style>
  <w:style w:type="paragraph" w:customStyle="1" w:styleId="732-2017f0">
    <w:name w:val="Подпись таблицы ГОСТ 7.32-2017"/>
    <w:link w:val="732-2017f1"/>
    <w:qFormat/>
    <w:rsid w:val="004B49BD"/>
    <w:pPr>
      <w:spacing w:line="24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f">
    <w:name w:val="Заголовки подразделов ГОСТ 7.32-2017 Знак"/>
    <w:basedOn w:val="a0"/>
    <w:link w:val="732-2017"/>
    <w:rsid w:val="00B663F0"/>
    <w:rPr>
      <w:rFonts w:ascii="Times New Roman" w:hAnsi="Times New Roman" w:cs="Arial"/>
      <w:b/>
      <w:color w:val="000000"/>
      <w:kern w:val="3"/>
      <w:sz w:val="28"/>
      <w:szCs w:val="29"/>
    </w:rPr>
  </w:style>
  <w:style w:type="paragraph" w:styleId="23">
    <w:name w:val="toc 2"/>
    <w:next w:val="732-20172"/>
    <w:autoRedefine/>
    <w:uiPriority w:val="39"/>
    <w:unhideWhenUsed/>
    <w:rsid w:val="006148D1"/>
    <w:pPr>
      <w:tabs>
        <w:tab w:val="left" w:pos="880"/>
        <w:tab w:val="right" w:leader="dot" w:pos="9344"/>
      </w:tabs>
      <w:spacing w:after="0" w:line="360" w:lineRule="auto"/>
      <w:ind w:left="709"/>
    </w:pPr>
    <w:rPr>
      <w:rFonts w:ascii="Times New Roman" w:eastAsia="Times New Roman" w:hAnsi="Times New Roman" w:cs="Times New Roman"/>
      <w:kern w:val="3"/>
      <w:sz w:val="28"/>
      <w:szCs w:val="20"/>
      <w:lang w:eastAsia="ru-RU"/>
    </w:rPr>
  </w:style>
  <w:style w:type="character" w:customStyle="1" w:styleId="732-2017f1">
    <w:name w:val="Подпись таблицы ГОСТ 7.32-2017 Знак"/>
    <w:basedOn w:val="732-20173"/>
    <w:link w:val="732-2017f0"/>
    <w:rsid w:val="004B49BD"/>
    <w:rPr>
      <w:rFonts w:ascii="Times New Roman" w:eastAsia="Times New Roman" w:hAnsi="Times New Roman" w:cs="Times New Roman"/>
      <w:b/>
      <w:bCs/>
      <w:i/>
      <w:iCs/>
      <w:noProof/>
      <w:kern w:val="3"/>
      <w:sz w:val="28"/>
      <w:szCs w:val="28"/>
      <w:lang w:val="en-US" w:eastAsia="ru-RU"/>
    </w:rPr>
  </w:style>
  <w:style w:type="paragraph" w:styleId="31">
    <w:name w:val="toc 3"/>
    <w:next w:val="732-20172"/>
    <w:autoRedefine/>
    <w:uiPriority w:val="39"/>
    <w:unhideWhenUsed/>
    <w:rsid w:val="006148D1"/>
    <w:pPr>
      <w:spacing w:after="0" w:line="360" w:lineRule="auto"/>
      <w:ind w:left="1418"/>
    </w:pPr>
    <w:rPr>
      <w:rFonts w:ascii="Times New Roman" w:hAnsi="Times New Roman"/>
      <w:iCs/>
      <w:sz w:val="28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02407"/>
    <w:pPr>
      <w:spacing w:line="259" w:lineRule="auto"/>
      <w:ind w:left="176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6">
    <w:name w:val="toc 6"/>
    <w:basedOn w:val="a"/>
    <w:next w:val="a"/>
    <w:autoRedefine/>
    <w:uiPriority w:val="39"/>
    <w:unhideWhenUsed/>
    <w:rsid w:val="000F1732"/>
    <w:pPr>
      <w:spacing w:line="259" w:lineRule="auto"/>
      <w:ind w:left="110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0F1732"/>
    <w:pPr>
      <w:spacing w:line="259" w:lineRule="auto"/>
      <w:ind w:left="66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0F1732"/>
    <w:pPr>
      <w:spacing w:line="259" w:lineRule="auto"/>
      <w:ind w:left="88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0F1732"/>
    <w:pPr>
      <w:spacing w:line="259" w:lineRule="auto"/>
      <w:ind w:left="132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8">
    <w:name w:val="toc 8"/>
    <w:basedOn w:val="a"/>
    <w:next w:val="a"/>
    <w:autoRedefine/>
    <w:uiPriority w:val="39"/>
    <w:unhideWhenUsed/>
    <w:rsid w:val="000F1732"/>
    <w:pPr>
      <w:spacing w:line="259" w:lineRule="auto"/>
      <w:ind w:left="154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customStyle="1" w:styleId="732-2017f2">
    <w:name w:val="Подпись приложения ГОСТ 7.32-2017"/>
    <w:next w:val="732-20172"/>
    <w:link w:val="732-2017f3"/>
    <w:qFormat/>
    <w:rsid w:val="00D84D1B"/>
    <w:pPr>
      <w:spacing w:line="360" w:lineRule="auto"/>
      <w:jc w:val="center"/>
    </w:pPr>
    <w:rPr>
      <w:rFonts w:ascii="Times New Roman" w:hAnsi="Times New Roman" w:cs="Arial"/>
      <w:b/>
      <w:noProof/>
      <w:color w:val="000000"/>
      <w:kern w:val="3"/>
      <w:sz w:val="28"/>
      <w:szCs w:val="29"/>
    </w:rPr>
  </w:style>
  <w:style w:type="character" w:customStyle="1" w:styleId="732-2017f3">
    <w:name w:val="Подпись приложения ГОСТ 7.32-2017 Знак"/>
    <w:basedOn w:val="a0"/>
    <w:link w:val="732-2017f2"/>
    <w:rsid w:val="00D84D1B"/>
    <w:rPr>
      <w:rFonts w:ascii="Times New Roman" w:hAnsi="Times New Roman" w:cs="Arial"/>
      <w:b/>
      <w:noProof/>
      <w:color w:val="000000"/>
      <w:kern w:val="3"/>
      <w:sz w:val="28"/>
      <w:szCs w:val="29"/>
    </w:rPr>
  </w:style>
  <w:style w:type="character" w:styleId="ad">
    <w:name w:val="Strong"/>
    <w:basedOn w:val="a0"/>
    <w:uiPriority w:val="22"/>
    <w:qFormat/>
    <w:rsid w:val="00F1645B"/>
    <w:rPr>
      <w:b/>
      <w:bCs/>
    </w:rPr>
  </w:style>
  <w:style w:type="character" w:customStyle="1" w:styleId="b">
    <w:name w:val="b"/>
    <w:basedOn w:val="a0"/>
    <w:rsid w:val="007B1AC7"/>
  </w:style>
  <w:style w:type="paragraph" w:customStyle="1" w:styleId="732-2017f4">
    <w:name w:val="Основной текст ГОСТ 7.32-2017"/>
    <w:next w:val="732-20172"/>
    <w:autoRedefine/>
    <w:qFormat/>
    <w:rsid w:val="00E84490"/>
    <w:pPr>
      <w:spacing w:after="0" w:line="240" w:lineRule="auto"/>
      <w:jc w:val="both"/>
    </w:pPr>
    <w:rPr>
      <w:rFonts w:ascii="Times New Roman" w:hAnsi="Times New Roman" w:cs="Times New Roman"/>
      <w:bCs/>
      <w:i/>
      <w:noProof/>
      <w:kern w:val="3"/>
      <w:sz w:val="24"/>
      <w:szCs w:val="24"/>
      <w:shd w:val="clear" w:color="auto" w:fill="F7F7FA"/>
      <w:lang w:eastAsia="ru-RU"/>
    </w:rPr>
  </w:style>
  <w:style w:type="paragraph" w:styleId="ae">
    <w:name w:val="No Spacing"/>
    <w:aliases w:val="Листинг"/>
    <w:uiPriority w:val="1"/>
    <w:qFormat/>
    <w:rsid w:val="00FB6F1F"/>
    <w:pPr>
      <w:spacing w:after="0" w:line="240" w:lineRule="auto"/>
    </w:pPr>
    <w:rPr>
      <w:rFonts w:ascii="Lucida Console" w:eastAsia="Times New Roman" w:hAnsi="Lucida Console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5702DE"/>
    <w:rPr>
      <w:i/>
      <w:iCs/>
    </w:rPr>
  </w:style>
  <w:style w:type="paragraph" w:customStyle="1" w:styleId="af0">
    <w:name w:val="УрФУ Основной"/>
    <w:basedOn w:val="a"/>
    <w:rsid w:val="00945350"/>
    <w:pPr>
      <w:suppressAutoHyphens/>
      <w:autoSpaceDN w:val="0"/>
    </w:pPr>
    <w:rPr>
      <w:kern w:val="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1;&#1086;&#1089;&#1089;\Documents\&#1053;&#1072;&#1089;&#1090;&#1088;&#1072;&#1080;&#1074;&#1072;&#1077;&#1084;&#1099;&#1077;%20&#1096;&#1072;&#1073;&#1083;&#1086;&#1085;&#1099;%20Office\&#1064;&#1072;&#1073;&#1083;&#1086;&#1085;%20&#1086;&#1092;&#1086;&#1088;&#1084;&#1083;&#1077;&#1085;&#1080;&#1103;%20&#1088;&#1072;&#1073;&#1086;&#1090;&#1099;%20&#1087;&#1086;%20&#1043;&#1054;&#1057;&#1058;%207.32-2017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C2838-41DE-4730-8058-33DB951DE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 работы по ГОСТ 7.32-2017 .dotx</Template>
  <TotalTime>158</TotalTime>
  <Pages>1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Арсентьев Игорь Сергеевич</dc:creator>
  <cp:keywords/>
  <dc:description/>
  <cp:lastModifiedBy>Арсентьев Игорь Сергеевич</cp:lastModifiedBy>
  <cp:revision>7</cp:revision>
  <cp:lastPrinted>2022-04-06T14:53:00Z</cp:lastPrinted>
  <dcterms:created xsi:type="dcterms:W3CDTF">2022-03-23T16:43:00Z</dcterms:created>
  <dcterms:modified xsi:type="dcterms:W3CDTF">2022-04-06T14:54:00Z</dcterms:modified>
</cp:coreProperties>
</file>